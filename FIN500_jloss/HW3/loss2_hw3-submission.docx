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575C6" w14:textId="40B9C4CF" w:rsidR="00C14926" w:rsidRDefault="00F5541D">
      <w:pPr>
        <w:rPr>
          <w:noProof/>
        </w:rPr>
      </w:pPr>
      <w:r>
        <w:rPr>
          <w:noProof/>
        </w:rPr>
        <w:t>hi</w:t>
      </w:r>
      <w:bookmarkStart w:id="0" w:name="_GoBack"/>
      <w:bookmarkEnd w:id="0"/>
      <w:sdt>
        <w:sdtPr>
          <w:rPr>
            <w:noProof/>
          </w:rPr>
          <w:id w:val="-1724750495"/>
          <w:docPartObj>
            <w:docPartGallery w:val="Cover Pages"/>
            <w:docPartUnique/>
          </w:docPartObj>
        </w:sdtPr>
        <w:sdtEndPr/>
        <w:sdtContent>
          <w:r w:rsidR="006C660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0CB8D9B6" wp14:editId="544FE499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791200" cy="6210300"/>
                    <wp:effectExtent l="0" t="0" r="12700" b="1143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A260374" w14:textId="33452ED4" w:rsidR="00C14926" w:rsidRDefault="00B1013B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227189055"/>
                                    <w:placeholder>
                                      <w:docPart w:val="C4BBE37C37D24C179133BE1CB3C3804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42A6D">
                                      <w:t>Homework3</w:t>
                                    </w:r>
                                  </w:sdtContent>
                                </w:sdt>
                              </w:p>
                              <w:p w14:paraId="0F5F3AC8" w14:textId="53F1DC55" w:rsidR="00C14926" w:rsidRDefault="006C6607">
                                <w:pPr>
                                  <w:pStyle w:val="Subtitle"/>
                                </w:pPr>
                                <w:r>
                                  <w:t>F</w:t>
                                </w:r>
                                <w:r w:rsidR="00282FB3">
                                  <w:t>all</w:t>
                                </w:r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Date"/>
                                    <w:id w:val="1385681440"/>
                                    <w:placeholder>
                                      <w:docPart w:val="C1AE865B6A904A9C934536E689AB7CC1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282FB3">
                                      <w:t>2018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Abstract"/>
                                  <w:id w:val="1842892212"/>
                                  <w:placeholder>
                                    <w:docPart w:val="B37FC18C6E59479293FA2CCB97E8BEBF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535EC2A0" w14:textId="244CCF97" w:rsidR="00C14926" w:rsidRDefault="005816F9">
                                    <w:pPr>
                                      <w:pStyle w:val="Abstract"/>
                                    </w:pPr>
                                    <w:r>
                                      <w:t>b</w:t>
                                    </w:r>
                                    <w:r w:rsidR="00282FB3" w:rsidRPr="00282FB3">
                                      <w:t xml:space="preserve">y </w:t>
                                    </w:r>
                                    <w:r>
                                      <w:t xml:space="preserve">Yuchen Duan, </w:t>
                                    </w:r>
                                    <w:r w:rsidR="00282FB3" w:rsidRPr="00282FB3">
                                      <w:t xml:space="preserve">Ruozhong Yang, Fengkai Xu, Biao Feng, and </w:t>
                                    </w:r>
                                    <w:r>
                                      <w:t>Joseph Loss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type w14:anchorId="0CB8D9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0;margin-top:0;width:456pt;height:489pt;z-index:251656192;visibility:visible;mso-wrap-style:square;mso-width-percent:1000;mso-height-percent:850;mso-left-percent:93;mso-wrap-distance-left:9pt;mso-wrap-distance-top:0;mso-wrap-distance-right:9pt;mso-wrap-distance-bottom:0;mso-position-horizontal-relative:page;mso-position-vertical:bottom;mso-position-vertical-relative:margin;mso-width-percent:100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" filled="f" stroked="f" strokeweight=".5pt">
                    <v:textbox inset="0,0,0,0">
                      <w:txbxContent>
                        <w:p w14:paraId="2A260374" w14:textId="33452ED4" w:rsidR="00C14926" w:rsidRDefault="00B1013B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227189055"/>
                              <w:placeholder>
                                <w:docPart w:val="C4BBE37C37D24C179133BE1CB3C3804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42A6D">
                                <w:t>Homework3</w:t>
                              </w:r>
                            </w:sdtContent>
                          </w:sdt>
                        </w:p>
                        <w:p w14:paraId="0F5F3AC8" w14:textId="53F1DC55" w:rsidR="00C14926" w:rsidRDefault="006C6607">
                          <w:pPr>
                            <w:pStyle w:val="Subtitle"/>
                          </w:pPr>
                          <w:r>
                            <w:t>F</w:t>
                          </w:r>
                          <w:r w:rsidR="00282FB3">
                            <w:t>all</w:t>
                          </w:r>
                          <w:r>
                            <w:t xml:space="preserve"> </w:t>
                          </w:r>
                          <w:sdt>
                            <w:sdtPr>
                              <w:alias w:val="Date"/>
                              <w:id w:val="1385681440"/>
                              <w:placeholder>
                                <w:docPart w:val="C1AE865B6A904A9C934536E689AB7CC1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82FB3">
                                <w:t>2018</w:t>
                              </w:r>
                            </w:sdtContent>
                          </w:sdt>
                        </w:p>
                        <w:sdt>
                          <w:sdtPr>
                            <w:alias w:val="Abstract"/>
                            <w:id w:val="1842892212"/>
                            <w:placeholder>
                              <w:docPart w:val="B37FC18C6E59479293FA2CCB97E8BEBF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535EC2A0" w14:textId="244CCF97" w:rsidR="00C14926" w:rsidRDefault="005816F9">
                              <w:pPr>
                                <w:pStyle w:val="Abstract"/>
                              </w:pPr>
                              <w:r>
                                <w:t>b</w:t>
                              </w:r>
                              <w:r w:rsidR="00282FB3" w:rsidRPr="00282FB3">
                                <w:t xml:space="preserve">y </w:t>
                              </w:r>
                              <w:r>
                                <w:t xml:space="preserve">Yuchen Duan, </w:t>
                              </w:r>
                              <w:r w:rsidR="00282FB3" w:rsidRPr="00282FB3">
                                <w:t xml:space="preserve">Ruozhong Yang, Fengkai Xu, Biao Feng, and </w:t>
                              </w:r>
                              <w:r>
                                <w:t>Joseph Loss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 w:rsidR="006C6607">
            <w:rPr>
              <w:rFonts w:asciiTheme="majorHAnsi" w:eastAsiaTheme="majorEastAsia" w:hAnsiTheme="majorHAnsi" w:cstheme="majorBidi"/>
              <w:noProof/>
              <w:sz w:val="76"/>
              <w:szCs w:val="72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0" wp14:anchorId="4377F495" wp14:editId="1801A457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553085</wp:posOffset>
                        </wp:positionV>
                      </mc:Fallback>
                    </mc:AlternateContent>
                    <wp:extent cx="6248400" cy="1285875"/>
                    <wp:effectExtent l="0" t="0" r="0" b="5715"/>
                    <wp:wrapTopAndBottom/>
                    <wp:docPr id="3" name="Text Box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810A27" w14:textId="517655B6" w:rsidR="005816F9" w:rsidRPr="005816F9" w:rsidRDefault="005816F9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r w:rsidRPr="005816F9">
                                  <w:rPr>
                                    <w:b/>
                                  </w:rPr>
                                  <w:t>10/21/2018</w:t>
                                </w:r>
                              </w:p>
                              <w:p w14:paraId="6A406A89" w14:textId="41BA4F4D" w:rsidR="005816F9" w:rsidRPr="005816F9" w:rsidRDefault="005816F9">
                                <w:pPr>
                                  <w:pStyle w:val="NoSpacing"/>
                                  <w:rPr>
                                    <w:rStyle w:val="Strong"/>
                                  </w:rPr>
                                </w:pPr>
                                <w:r w:rsidRPr="005816F9">
                                  <w:rPr>
                                    <w:rStyle w:val="Strong"/>
                                  </w:rPr>
                                  <w:t>University of Illinois at Urbana-Champaign</w:t>
                                </w:r>
                              </w:p>
                              <w:p w14:paraId="630D0AC2" w14:textId="6C647F8B" w:rsidR="00C14926" w:rsidRPr="005816F9" w:rsidRDefault="005816F9">
                                <w:pPr>
                                  <w:pStyle w:val="NoSpacing"/>
                                </w:pPr>
                                <w:r w:rsidRPr="005816F9">
                                  <w:rPr>
                                    <w:rStyle w:val="Strong"/>
                                  </w:rPr>
                                  <w:t>IE598</w:t>
                                </w:r>
                                <w:r>
                                  <w:rPr>
                                    <w:rStyle w:val="Strong"/>
                                  </w:rPr>
                                  <w:t xml:space="preserve"> </w:t>
                                </w:r>
                                <w:r w:rsidRPr="005816F9">
                                  <w:rPr>
                                    <w:rStyle w:val="Strong"/>
                                  </w:rPr>
                                  <w:t>-</w:t>
                                </w:r>
                                <w:r>
                                  <w:rPr>
                                    <w:rStyle w:val="Strong"/>
                                  </w:rPr>
                                  <w:t xml:space="preserve"> </w:t>
                                </w:r>
                                <w:r w:rsidRPr="005816F9">
                                  <w:rPr>
                                    <w:rStyle w:val="Strong"/>
                                  </w:rPr>
                                  <w:t>Machine Learning in Finance</w:t>
                                </w:r>
                              </w:p>
                              <w:p w14:paraId="0EAFA2F4" w14:textId="77777777" w:rsidR="00C14926" w:rsidRPr="005816F9" w:rsidRDefault="00C14926">
                                <w:pPr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 w14:anchorId="4377F495" id="Text Box 3" o:spid="_x0000_s1027" type="#_x0000_t202" alt="Company contact information" style="position:absolute;margin-left:0;margin-top:0;width:492pt;height:101.25pt;z-index:251657216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" o:allowincell="f" o:allowoverlap="f" filled="f" stroked="f" strokeweight=".5pt">
                    <v:textbox style="mso-fit-shape-to-text:t" inset="0,0,0,0">
                      <w:txbxContent>
                        <w:p w14:paraId="23810A27" w14:textId="517655B6" w:rsidR="005816F9" w:rsidRPr="005816F9" w:rsidRDefault="005816F9">
                          <w:pPr>
                            <w:pStyle w:val="NoSpacing"/>
                            <w:rPr>
                              <w:b/>
                            </w:rPr>
                          </w:pPr>
                          <w:r w:rsidRPr="005816F9">
                            <w:rPr>
                              <w:b/>
                            </w:rPr>
                            <w:t>10/21/2018</w:t>
                          </w:r>
                        </w:p>
                        <w:p w14:paraId="6A406A89" w14:textId="41BA4F4D" w:rsidR="005816F9" w:rsidRPr="005816F9" w:rsidRDefault="005816F9">
                          <w:pPr>
                            <w:pStyle w:val="NoSpacing"/>
                            <w:rPr>
                              <w:rStyle w:val="Strong"/>
                            </w:rPr>
                          </w:pPr>
                          <w:r w:rsidRPr="005816F9">
                            <w:rPr>
                              <w:rStyle w:val="Strong"/>
                            </w:rPr>
                            <w:t>University of Illinois at Urbana-Champaign</w:t>
                          </w:r>
                        </w:p>
                        <w:p w14:paraId="630D0AC2" w14:textId="6C647F8B" w:rsidR="00C14926" w:rsidRPr="005816F9" w:rsidRDefault="005816F9">
                          <w:pPr>
                            <w:pStyle w:val="NoSpacing"/>
                          </w:pPr>
                          <w:r w:rsidRPr="005816F9">
                            <w:rPr>
                              <w:rStyle w:val="Strong"/>
                            </w:rPr>
                            <w:t>IE598</w:t>
                          </w:r>
                          <w:r>
                            <w:rPr>
                              <w:rStyle w:val="Strong"/>
                            </w:rPr>
                            <w:t xml:space="preserve"> </w:t>
                          </w:r>
                          <w:r w:rsidRPr="005816F9">
                            <w:rPr>
                              <w:rStyle w:val="Strong"/>
                            </w:rPr>
                            <w:t>-</w:t>
                          </w:r>
                          <w:r>
                            <w:rPr>
                              <w:rStyle w:val="Strong"/>
                            </w:rPr>
                            <w:t xml:space="preserve"> </w:t>
                          </w:r>
                          <w:r w:rsidRPr="005816F9">
                            <w:rPr>
                              <w:rStyle w:val="Strong"/>
                            </w:rPr>
                            <w:t>Machine Learning in Finance</w:t>
                          </w:r>
                        </w:p>
                        <w:p w14:paraId="0EAFA2F4" w14:textId="77777777" w:rsidR="00C14926" w:rsidRPr="005816F9" w:rsidRDefault="00C14926">
                          <w:pPr>
                            <w:rPr>
                              <w:b/>
                            </w:rPr>
                          </w:pPr>
                        </w:p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 w:rsidR="006C6607">
            <w:rPr>
              <w:noProof/>
            </w:rPr>
            <w:br w:type="page"/>
          </w:r>
        </w:sdtContent>
      </w:sdt>
    </w:p>
    <w:sdt>
      <w:sdtPr>
        <w:rPr>
          <w:sz w:val="20"/>
        </w:rPr>
        <w:id w:val="18660232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43E0ED" w14:textId="77777777" w:rsidR="00C14926" w:rsidRDefault="006C6607">
          <w:pPr>
            <w:pStyle w:val="TOCHeading"/>
          </w:pPr>
          <w:r>
            <w:t>Contents</w:t>
          </w:r>
        </w:p>
        <w:p w14:paraId="301A32BB" w14:textId="75BBA3FC" w:rsidR="006C6607" w:rsidRDefault="00FF04B0">
          <w:pPr>
            <w:pStyle w:val="TOC1"/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861644" w:history="1">
            <w:r w:rsidR="006C6607" w:rsidRPr="00A16CD1">
              <w:rPr>
                <w:rStyle w:val="Hyperlink"/>
              </w:rPr>
              <w:t>Chapter 1: Moody’s Bond Rating Classifier</w:t>
            </w:r>
            <w:r w:rsidR="006C6607">
              <w:rPr>
                <w:webHidden/>
              </w:rPr>
              <w:tab/>
            </w:r>
            <w:r w:rsidR="006C6607">
              <w:rPr>
                <w:webHidden/>
              </w:rPr>
              <w:fldChar w:fldCharType="begin"/>
            </w:r>
            <w:r w:rsidR="006C6607">
              <w:rPr>
                <w:webHidden/>
              </w:rPr>
              <w:instrText xml:space="preserve"> PAGEREF _Toc527861644 \h </w:instrText>
            </w:r>
            <w:r w:rsidR="006C6607">
              <w:rPr>
                <w:webHidden/>
              </w:rPr>
            </w:r>
            <w:r w:rsidR="006C6607">
              <w:rPr>
                <w:webHidden/>
              </w:rPr>
              <w:fldChar w:fldCharType="separate"/>
            </w:r>
            <w:r w:rsidR="006C6607">
              <w:rPr>
                <w:webHidden/>
              </w:rPr>
              <w:t>1</w:t>
            </w:r>
            <w:r w:rsidR="006C6607">
              <w:rPr>
                <w:webHidden/>
              </w:rPr>
              <w:fldChar w:fldCharType="end"/>
            </w:r>
          </w:hyperlink>
        </w:p>
        <w:p w14:paraId="781901E7" w14:textId="184C91D0" w:rsidR="006C6607" w:rsidRDefault="00B1013B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27861645" w:history="1">
            <w:r w:rsidR="006C6607" w:rsidRPr="00A16CD1">
              <w:rPr>
                <w:rStyle w:val="Hyperlink"/>
                <w:noProof/>
              </w:rPr>
              <w:t>Exploratory Data Analysis</w:t>
            </w:r>
            <w:r w:rsidR="006C6607">
              <w:rPr>
                <w:noProof/>
                <w:webHidden/>
              </w:rPr>
              <w:tab/>
            </w:r>
            <w:r w:rsidR="006C6607">
              <w:rPr>
                <w:noProof/>
                <w:webHidden/>
              </w:rPr>
              <w:fldChar w:fldCharType="begin"/>
            </w:r>
            <w:r w:rsidR="006C6607">
              <w:rPr>
                <w:noProof/>
                <w:webHidden/>
              </w:rPr>
              <w:instrText xml:space="preserve"> PAGEREF _Toc527861645 \h </w:instrText>
            </w:r>
            <w:r w:rsidR="006C6607">
              <w:rPr>
                <w:noProof/>
                <w:webHidden/>
              </w:rPr>
            </w:r>
            <w:r w:rsidR="006C6607">
              <w:rPr>
                <w:noProof/>
                <w:webHidden/>
              </w:rPr>
              <w:fldChar w:fldCharType="separate"/>
            </w:r>
            <w:r w:rsidR="006C6607">
              <w:rPr>
                <w:noProof/>
                <w:webHidden/>
              </w:rPr>
              <w:t>1</w:t>
            </w:r>
            <w:r w:rsidR="006C6607">
              <w:rPr>
                <w:noProof/>
                <w:webHidden/>
              </w:rPr>
              <w:fldChar w:fldCharType="end"/>
            </w:r>
          </w:hyperlink>
        </w:p>
        <w:p w14:paraId="726AF02E" w14:textId="1EB2539E" w:rsidR="006C6607" w:rsidRDefault="00B1013B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27861646" w:history="1">
            <w:r w:rsidR="006C6607" w:rsidRPr="00A16CD1">
              <w:rPr>
                <w:rStyle w:val="Hyperlink"/>
                <w:noProof/>
              </w:rPr>
              <w:t>Preprocessing &amp; Feature Extraction/Selection</w:t>
            </w:r>
            <w:r w:rsidR="006C6607">
              <w:rPr>
                <w:noProof/>
                <w:webHidden/>
              </w:rPr>
              <w:tab/>
            </w:r>
            <w:r w:rsidR="006C6607">
              <w:rPr>
                <w:noProof/>
                <w:webHidden/>
              </w:rPr>
              <w:fldChar w:fldCharType="begin"/>
            </w:r>
            <w:r w:rsidR="006C6607">
              <w:rPr>
                <w:noProof/>
                <w:webHidden/>
              </w:rPr>
              <w:instrText xml:space="preserve"> PAGEREF _Toc527861646 \h </w:instrText>
            </w:r>
            <w:r w:rsidR="006C6607">
              <w:rPr>
                <w:noProof/>
                <w:webHidden/>
              </w:rPr>
            </w:r>
            <w:r w:rsidR="006C6607">
              <w:rPr>
                <w:noProof/>
                <w:webHidden/>
              </w:rPr>
              <w:fldChar w:fldCharType="separate"/>
            </w:r>
            <w:r w:rsidR="006C6607">
              <w:rPr>
                <w:noProof/>
                <w:webHidden/>
              </w:rPr>
              <w:t>1</w:t>
            </w:r>
            <w:r w:rsidR="006C6607">
              <w:rPr>
                <w:noProof/>
                <w:webHidden/>
              </w:rPr>
              <w:fldChar w:fldCharType="end"/>
            </w:r>
          </w:hyperlink>
        </w:p>
        <w:p w14:paraId="0B8CF8E5" w14:textId="3D7B8932" w:rsidR="006C6607" w:rsidRDefault="00B1013B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27861647" w:history="1">
            <w:r w:rsidR="006C6607" w:rsidRPr="00A16CD1">
              <w:rPr>
                <w:rStyle w:val="Hyperlink"/>
                <w:noProof/>
              </w:rPr>
              <w:t>Model Fitting &amp; Evaluation</w:t>
            </w:r>
            <w:r w:rsidR="006C6607">
              <w:rPr>
                <w:noProof/>
                <w:webHidden/>
              </w:rPr>
              <w:tab/>
            </w:r>
            <w:r w:rsidR="006C6607">
              <w:rPr>
                <w:noProof/>
                <w:webHidden/>
              </w:rPr>
              <w:fldChar w:fldCharType="begin"/>
            </w:r>
            <w:r w:rsidR="006C6607">
              <w:rPr>
                <w:noProof/>
                <w:webHidden/>
              </w:rPr>
              <w:instrText xml:space="preserve"> PAGEREF _Toc527861647 \h </w:instrText>
            </w:r>
            <w:r w:rsidR="006C6607">
              <w:rPr>
                <w:noProof/>
                <w:webHidden/>
              </w:rPr>
            </w:r>
            <w:r w:rsidR="006C6607">
              <w:rPr>
                <w:noProof/>
                <w:webHidden/>
              </w:rPr>
              <w:fldChar w:fldCharType="separate"/>
            </w:r>
            <w:r w:rsidR="006C6607">
              <w:rPr>
                <w:noProof/>
                <w:webHidden/>
              </w:rPr>
              <w:t>1</w:t>
            </w:r>
            <w:r w:rsidR="006C6607">
              <w:rPr>
                <w:noProof/>
                <w:webHidden/>
              </w:rPr>
              <w:fldChar w:fldCharType="end"/>
            </w:r>
          </w:hyperlink>
        </w:p>
        <w:p w14:paraId="3A351720" w14:textId="10C7B38C" w:rsidR="006C6607" w:rsidRDefault="00B1013B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27861648" w:history="1">
            <w:r w:rsidR="006C6607" w:rsidRPr="00A16CD1">
              <w:rPr>
                <w:rStyle w:val="Hyperlink"/>
                <w:noProof/>
              </w:rPr>
              <w:t>Hyperparameter Tuning</w:t>
            </w:r>
            <w:r w:rsidR="006C6607">
              <w:rPr>
                <w:noProof/>
                <w:webHidden/>
              </w:rPr>
              <w:tab/>
            </w:r>
            <w:r w:rsidR="006C6607">
              <w:rPr>
                <w:noProof/>
                <w:webHidden/>
              </w:rPr>
              <w:fldChar w:fldCharType="begin"/>
            </w:r>
            <w:r w:rsidR="006C6607">
              <w:rPr>
                <w:noProof/>
                <w:webHidden/>
              </w:rPr>
              <w:instrText xml:space="preserve"> PAGEREF _Toc527861648 \h </w:instrText>
            </w:r>
            <w:r w:rsidR="006C6607">
              <w:rPr>
                <w:noProof/>
                <w:webHidden/>
              </w:rPr>
            </w:r>
            <w:r w:rsidR="006C6607">
              <w:rPr>
                <w:noProof/>
                <w:webHidden/>
              </w:rPr>
              <w:fldChar w:fldCharType="separate"/>
            </w:r>
            <w:r w:rsidR="006C6607">
              <w:rPr>
                <w:noProof/>
                <w:webHidden/>
              </w:rPr>
              <w:t>1</w:t>
            </w:r>
            <w:r w:rsidR="006C6607">
              <w:rPr>
                <w:noProof/>
                <w:webHidden/>
              </w:rPr>
              <w:fldChar w:fldCharType="end"/>
            </w:r>
          </w:hyperlink>
        </w:p>
        <w:p w14:paraId="21C4E75D" w14:textId="68A2E375" w:rsidR="006C6607" w:rsidRDefault="00B1013B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27861649" w:history="1">
            <w:r w:rsidR="006C6607" w:rsidRPr="00A16CD1">
              <w:rPr>
                <w:rStyle w:val="Hyperlink"/>
                <w:noProof/>
              </w:rPr>
              <w:t>Ensembling</w:t>
            </w:r>
            <w:r w:rsidR="006C6607">
              <w:rPr>
                <w:noProof/>
                <w:webHidden/>
              </w:rPr>
              <w:tab/>
            </w:r>
            <w:r w:rsidR="006C6607">
              <w:rPr>
                <w:noProof/>
                <w:webHidden/>
              </w:rPr>
              <w:fldChar w:fldCharType="begin"/>
            </w:r>
            <w:r w:rsidR="006C6607">
              <w:rPr>
                <w:noProof/>
                <w:webHidden/>
              </w:rPr>
              <w:instrText xml:space="preserve"> PAGEREF _Toc527861649 \h </w:instrText>
            </w:r>
            <w:r w:rsidR="006C6607">
              <w:rPr>
                <w:noProof/>
                <w:webHidden/>
              </w:rPr>
            </w:r>
            <w:r w:rsidR="006C6607">
              <w:rPr>
                <w:noProof/>
                <w:webHidden/>
              </w:rPr>
              <w:fldChar w:fldCharType="separate"/>
            </w:r>
            <w:r w:rsidR="006C6607">
              <w:rPr>
                <w:noProof/>
                <w:webHidden/>
              </w:rPr>
              <w:t>1</w:t>
            </w:r>
            <w:r w:rsidR="006C6607">
              <w:rPr>
                <w:noProof/>
                <w:webHidden/>
              </w:rPr>
              <w:fldChar w:fldCharType="end"/>
            </w:r>
          </w:hyperlink>
        </w:p>
        <w:p w14:paraId="19ECB23B" w14:textId="0928FFE7" w:rsidR="006C6607" w:rsidRDefault="00B1013B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27861650" w:history="1">
            <w:r w:rsidR="006C6607" w:rsidRPr="00A16CD1">
              <w:rPr>
                <w:rStyle w:val="Hyperlink"/>
                <w:noProof/>
              </w:rPr>
              <w:t>Conclusions</w:t>
            </w:r>
            <w:r w:rsidR="006C6607">
              <w:rPr>
                <w:noProof/>
                <w:webHidden/>
              </w:rPr>
              <w:tab/>
            </w:r>
            <w:r w:rsidR="006C6607">
              <w:rPr>
                <w:noProof/>
                <w:webHidden/>
              </w:rPr>
              <w:fldChar w:fldCharType="begin"/>
            </w:r>
            <w:r w:rsidR="006C6607">
              <w:rPr>
                <w:noProof/>
                <w:webHidden/>
              </w:rPr>
              <w:instrText xml:space="preserve"> PAGEREF _Toc527861650 \h </w:instrText>
            </w:r>
            <w:r w:rsidR="006C6607">
              <w:rPr>
                <w:noProof/>
                <w:webHidden/>
              </w:rPr>
            </w:r>
            <w:r w:rsidR="006C6607">
              <w:rPr>
                <w:noProof/>
                <w:webHidden/>
              </w:rPr>
              <w:fldChar w:fldCharType="separate"/>
            </w:r>
            <w:r w:rsidR="006C6607">
              <w:rPr>
                <w:noProof/>
                <w:webHidden/>
              </w:rPr>
              <w:t>1</w:t>
            </w:r>
            <w:r w:rsidR="006C6607">
              <w:rPr>
                <w:noProof/>
                <w:webHidden/>
              </w:rPr>
              <w:fldChar w:fldCharType="end"/>
            </w:r>
          </w:hyperlink>
        </w:p>
        <w:p w14:paraId="287E33F0" w14:textId="4AA1C8EC" w:rsidR="006C6607" w:rsidRDefault="00B1013B">
          <w:pPr>
            <w:pStyle w:val="TOC1"/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hyperlink w:anchor="_Toc527861651" w:history="1">
            <w:r w:rsidR="006C6607" w:rsidRPr="00A16CD1">
              <w:rPr>
                <w:rStyle w:val="Hyperlink"/>
              </w:rPr>
              <w:t>Chapter 2: USPHCI Economic Activity Forecast</w:t>
            </w:r>
            <w:r w:rsidR="006C6607">
              <w:rPr>
                <w:webHidden/>
              </w:rPr>
              <w:tab/>
            </w:r>
            <w:r w:rsidR="006C6607">
              <w:rPr>
                <w:webHidden/>
              </w:rPr>
              <w:fldChar w:fldCharType="begin"/>
            </w:r>
            <w:r w:rsidR="006C6607">
              <w:rPr>
                <w:webHidden/>
              </w:rPr>
              <w:instrText xml:space="preserve"> PAGEREF _Toc527861651 \h </w:instrText>
            </w:r>
            <w:r w:rsidR="006C6607">
              <w:rPr>
                <w:webHidden/>
              </w:rPr>
            </w:r>
            <w:r w:rsidR="006C6607">
              <w:rPr>
                <w:webHidden/>
              </w:rPr>
              <w:fldChar w:fldCharType="separate"/>
            </w:r>
            <w:r w:rsidR="006C6607">
              <w:rPr>
                <w:webHidden/>
              </w:rPr>
              <w:t>2</w:t>
            </w:r>
            <w:r w:rsidR="006C6607">
              <w:rPr>
                <w:webHidden/>
              </w:rPr>
              <w:fldChar w:fldCharType="end"/>
            </w:r>
          </w:hyperlink>
        </w:p>
        <w:p w14:paraId="0C9B4200" w14:textId="3A9B6524" w:rsidR="006C6607" w:rsidRDefault="00B1013B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27861652" w:history="1">
            <w:r w:rsidR="006C6607" w:rsidRPr="00A16CD1">
              <w:rPr>
                <w:rStyle w:val="Hyperlink"/>
                <w:noProof/>
              </w:rPr>
              <w:t>Exploratory Data Analysis</w:t>
            </w:r>
            <w:r w:rsidR="006C6607">
              <w:rPr>
                <w:noProof/>
                <w:webHidden/>
              </w:rPr>
              <w:tab/>
            </w:r>
            <w:r w:rsidR="006C6607">
              <w:rPr>
                <w:noProof/>
                <w:webHidden/>
              </w:rPr>
              <w:fldChar w:fldCharType="begin"/>
            </w:r>
            <w:r w:rsidR="006C6607">
              <w:rPr>
                <w:noProof/>
                <w:webHidden/>
              </w:rPr>
              <w:instrText xml:space="preserve"> PAGEREF _Toc527861652 \h </w:instrText>
            </w:r>
            <w:r w:rsidR="006C6607">
              <w:rPr>
                <w:noProof/>
                <w:webHidden/>
              </w:rPr>
            </w:r>
            <w:r w:rsidR="006C6607">
              <w:rPr>
                <w:noProof/>
                <w:webHidden/>
              </w:rPr>
              <w:fldChar w:fldCharType="separate"/>
            </w:r>
            <w:r w:rsidR="006C6607">
              <w:rPr>
                <w:noProof/>
                <w:webHidden/>
              </w:rPr>
              <w:t>2</w:t>
            </w:r>
            <w:r w:rsidR="006C6607">
              <w:rPr>
                <w:noProof/>
                <w:webHidden/>
              </w:rPr>
              <w:fldChar w:fldCharType="end"/>
            </w:r>
          </w:hyperlink>
        </w:p>
        <w:p w14:paraId="3B3FBC3D" w14:textId="2F48BA10" w:rsidR="006C6607" w:rsidRDefault="00B1013B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27861653" w:history="1">
            <w:r w:rsidR="006C6607" w:rsidRPr="00A16CD1">
              <w:rPr>
                <w:rStyle w:val="Hyperlink"/>
                <w:noProof/>
              </w:rPr>
              <w:t>Preprocessing &amp; Feature Extraction/Selection</w:t>
            </w:r>
            <w:r w:rsidR="006C6607">
              <w:rPr>
                <w:noProof/>
                <w:webHidden/>
              </w:rPr>
              <w:tab/>
            </w:r>
            <w:r w:rsidR="006C6607">
              <w:rPr>
                <w:noProof/>
                <w:webHidden/>
              </w:rPr>
              <w:fldChar w:fldCharType="begin"/>
            </w:r>
            <w:r w:rsidR="006C6607">
              <w:rPr>
                <w:noProof/>
                <w:webHidden/>
              </w:rPr>
              <w:instrText xml:space="preserve"> PAGEREF _Toc527861653 \h </w:instrText>
            </w:r>
            <w:r w:rsidR="006C6607">
              <w:rPr>
                <w:noProof/>
                <w:webHidden/>
              </w:rPr>
            </w:r>
            <w:r w:rsidR="006C6607">
              <w:rPr>
                <w:noProof/>
                <w:webHidden/>
              </w:rPr>
              <w:fldChar w:fldCharType="separate"/>
            </w:r>
            <w:r w:rsidR="006C6607">
              <w:rPr>
                <w:noProof/>
                <w:webHidden/>
              </w:rPr>
              <w:t>2</w:t>
            </w:r>
            <w:r w:rsidR="006C6607">
              <w:rPr>
                <w:noProof/>
                <w:webHidden/>
              </w:rPr>
              <w:fldChar w:fldCharType="end"/>
            </w:r>
          </w:hyperlink>
        </w:p>
        <w:p w14:paraId="17253985" w14:textId="4F285E98" w:rsidR="006C6607" w:rsidRDefault="00B1013B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27861654" w:history="1">
            <w:r w:rsidR="006C6607" w:rsidRPr="00A16CD1">
              <w:rPr>
                <w:rStyle w:val="Hyperlink"/>
                <w:noProof/>
              </w:rPr>
              <w:t>Model Fitting &amp; Evaluation</w:t>
            </w:r>
            <w:r w:rsidR="006C6607">
              <w:rPr>
                <w:noProof/>
                <w:webHidden/>
              </w:rPr>
              <w:tab/>
            </w:r>
            <w:r w:rsidR="006C6607">
              <w:rPr>
                <w:noProof/>
                <w:webHidden/>
              </w:rPr>
              <w:fldChar w:fldCharType="begin"/>
            </w:r>
            <w:r w:rsidR="006C6607">
              <w:rPr>
                <w:noProof/>
                <w:webHidden/>
              </w:rPr>
              <w:instrText xml:space="preserve"> PAGEREF _Toc527861654 \h </w:instrText>
            </w:r>
            <w:r w:rsidR="006C6607">
              <w:rPr>
                <w:noProof/>
                <w:webHidden/>
              </w:rPr>
            </w:r>
            <w:r w:rsidR="006C6607">
              <w:rPr>
                <w:noProof/>
                <w:webHidden/>
              </w:rPr>
              <w:fldChar w:fldCharType="separate"/>
            </w:r>
            <w:r w:rsidR="006C6607">
              <w:rPr>
                <w:noProof/>
                <w:webHidden/>
              </w:rPr>
              <w:t>2</w:t>
            </w:r>
            <w:r w:rsidR="006C6607">
              <w:rPr>
                <w:noProof/>
                <w:webHidden/>
              </w:rPr>
              <w:fldChar w:fldCharType="end"/>
            </w:r>
          </w:hyperlink>
        </w:p>
        <w:p w14:paraId="0A1C5021" w14:textId="1633C342" w:rsidR="006C6607" w:rsidRDefault="00B1013B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27861655" w:history="1">
            <w:r w:rsidR="006C6607" w:rsidRPr="00A16CD1">
              <w:rPr>
                <w:rStyle w:val="Hyperlink"/>
                <w:noProof/>
              </w:rPr>
              <w:t>Hyperparameter Tuning</w:t>
            </w:r>
            <w:r w:rsidR="006C6607">
              <w:rPr>
                <w:noProof/>
                <w:webHidden/>
              </w:rPr>
              <w:tab/>
            </w:r>
            <w:r w:rsidR="006C6607">
              <w:rPr>
                <w:noProof/>
                <w:webHidden/>
              </w:rPr>
              <w:fldChar w:fldCharType="begin"/>
            </w:r>
            <w:r w:rsidR="006C6607">
              <w:rPr>
                <w:noProof/>
                <w:webHidden/>
              </w:rPr>
              <w:instrText xml:space="preserve"> PAGEREF _Toc527861655 \h </w:instrText>
            </w:r>
            <w:r w:rsidR="006C6607">
              <w:rPr>
                <w:noProof/>
                <w:webHidden/>
              </w:rPr>
            </w:r>
            <w:r w:rsidR="006C6607">
              <w:rPr>
                <w:noProof/>
                <w:webHidden/>
              </w:rPr>
              <w:fldChar w:fldCharType="separate"/>
            </w:r>
            <w:r w:rsidR="006C6607">
              <w:rPr>
                <w:noProof/>
                <w:webHidden/>
              </w:rPr>
              <w:t>2</w:t>
            </w:r>
            <w:r w:rsidR="006C6607">
              <w:rPr>
                <w:noProof/>
                <w:webHidden/>
              </w:rPr>
              <w:fldChar w:fldCharType="end"/>
            </w:r>
          </w:hyperlink>
        </w:p>
        <w:p w14:paraId="7B3AA6ED" w14:textId="07CDAF19" w:rsidR="006C6607" w:rsidRDefault="00B1013B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27861656" w:history="1">
            <w:r w:rsidR="006C6607" w:rsidRPr="00A16CD1">
              <w:rPr>
                <w:rStyle w:val="Hyperlink"/>
                <w:noProof/>
              </w:rPr>
              <w:t>Ensembling</w:t>
            </w:r>
            <w:r w:rsidR="006C6607">
              <w:rPr>
                <w:noProof/>
                <w:webHidden/>
              </w:rPr>
              <w:tab/>
            </w:r>
            <w:r w:rsidR="006C6607">
              <w:rPr>
                <w:noProof/>
                <w:webHidden/>
              </w:rPr>
              <w:fldChar w:fldCharType="begin"/>
            </w:r>
            <w:r w:rsidR="006C6607">
              <w:rPr>
                <w:noProof/>
                <w:webHidden/>
              </w:rPr>
              <w:instrText xml:space="preserve"> PAGEREF _Toc527861656 \h </w:instrText>
            </w:r>
            <w:r w:rsidR="006C6607">
              <w:rPr>
                <w:noProof/>
                <w:webHidden/>
              </w:rPr>
            </w:r>
            <w:r w:rsidR="006C6607">
              <w:rPr>
                <w:noProof/>
                <w:webHidden/>
              </w:rPr>
              <w:fldChar w:fldCharType="separate"/>
            </w:r>
            <w:r w:rsidR="006C6607">
              <w:rPr>
                <w:noProof/>
                <w:webHidden/>
              </w:rPr>
              <w:t>2</w:t>
            </w:r>
            <w:r w:rsidR="006C6607">
              <w:rPr>
                <w:noProof/>
                <w:webHidden/>
              </w:rPr>
              <w:fldChar w:fldCharType="end"/>
            </w:r>
          </w:hyperlink>
        </w:p>
        <w:p w14:paraId="1422C0FF" w14:textId="5CDCAB08" w:rsidR="006C6607" w:rsidRDefault="00B1013B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27861657" w:history="1">
            <w:r w:rsidR="006C6607" w:rsidRPr="00A16CD1">
              <w:rPr>
                <w:rStyle w:val="Hyperlink"/>
                <w:noProof/>
              </w:rPr>
              <w:t>Conclusions</w:t>
            </w:r>
            <w:r w:rsidR="006C6607">
              <w:rPr>
                <w:noProof/>
                <w:webHidden/>
              </w:rPr>
              <w:tab/>
            </w:r>
            <w:r w:rsidR="006C6607">
              <w:rPr>
                <w:noProof/>
                <w:webHidden/>
              </w:rPr>
              <w:fldChar w:fldCharType="begin"/>
            </w:r>
            <w:r w:rsidR="006C6607">
              <w:rPr>
                <w:noProof/>
                <w:webHidden/>
              </w:rPr>
              <w:instrText xml:space="preserve"> PAGEREF _Toc527861657 \h </w:instrText>
            </w:r>
            <w:r w:rsidR="006C6607">
              <w:rPr>
                <w:noProof/>
                <w:webHidden/>
              </w:rPr>
            </w:r>
            <w:r w:rsidR="006C6607">
              <w:rPr>
                <w:noProof/>
                <w:webHidden/>
              </w:rPr>
              <w:fldChar w:fldCharType="separate"/>
            </w:r>
            <w:r w:rsidR="006C6607">
              <w:rPr>
                <w:noProof/>
                <w:webHidden/>
              </w:rPr>
              <w:t>2</w:t>
            </w:r>
            <w:r w:rsidR="006C6607">
              <w:rPr>
                <w:noProof/>
                <w:webHidden/>
              </w:rPr>
              <w:fldChar w:fldCharType="end"/>
            </w:r>
          </w:hyperlink>
        </w:p>
        <w:p w14:paraId="1452A386" w14:textId="6B7D519B" w:rsidR="006C6607" w:rsidRDefault="00B1013B">
          <w:pPr>
            <w:pStyle w:val="TOC1"/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hyperlink w:anchor="_Toc527861658" w:history="1">
            <w:r w:rsidR="006C6607" w:rsidRPr="00A16CD1">
              <w:rPr>
                <w:rStyle w:val="Hyperlink"/>
              </w:rPr>
              <w:t>Appendix</w:t>
            </w:r>
            <w:r w:rsidR="006C6607">
              <w:rPr>
                <w:webHidden/>
              </w:rPr>
              <w:tab/>
            </w:r>
            <w:r w:rsidR="006C6607">
              <w:rPr>
                <w:webHidden/>
              </w:rPr>
              <w:fldChar w:fldCharType="begin"/>
            </w:r>
            <w:r w:rsidR="006C6607">
              <w:rPr>
                <w:webHidden/>
              </w:rPr>
              <w:instrText xml:space="preserve"> PAGEREF _Toc527861658 \h </w:instrText>
            </w:r>
            <w:r w:rsidR="006C6607">
              <w:rPr>
                <w:webHidden/>
              </w:rPr>
            </w:r>
            <w:r w:rsidR="006C6607">
              <w:rPr>
                <w:webHidden/>
              </w:rPr>
              <w:fldChar w:fldCharType="separate"/>
            </w:r>
            <w:r w:rsidR="006C6607">
              <w:rPr>
                <w:webHidden/>
              </w:rPr>
              <w:t>3</w:t>
            </w:r>
            <w:r w:rsidR="006C6607">
              <w:rPr>
                <w:webHidden/>
              </w:rPr>
              <w:fldChar w:fldCharType="end"/>
            </w:r>
          </w:hyperlink>
        </w:p>
        <w:p w14:paraId="4157F797" w14:textId="7891BFDB" w:rsidR="006C6607" w:rsidRDefault="00B1013B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27861659" w:history="1">
            <w:r w:rsidR="006C6607" w:rsidRPr="00A16CD1">
              <w:rPr>
                <w:rStyle w:val="Hyperlink"/>
                <w:noProof/>
              </w:rPr>
              <w:t>Github Repository</w:t>
            </w:r>
            <w:r w:rsidR="006C6607">
              <w:rPr>
                <w:noProof/>
                <w:webHidden/>
              </w:rPr>
              <w:tab/>
            </w:r>
            <w:r w:rsidR="006C6607">
              <w:rPr>
                <w:noProof/>
                <w:webHidden/>
              </w:rPr>
              <w:fldChar w:fldCharType="begin"/>
            </w:r>
            <w:r w:rsidR="006C6607">
              <w:rPr>
                <w:noProof/>
                <w:webHidden/>
              </w:rPr>
              <w:instrText xml:space="preserve"> PAGEREF _Toc527861659 \h </w:instrText>
            </w:r>
            <w:r w:rsidR="006C6607">
              <w:rPr>
                <w:noProof/>
                <w:webHidden/>
              </w:rPr>
            </w:r>
            <w:r w:rsidR="006C6607">
              <w:rPr>
                <w:noProof/>
                <w:webHidden/>
              </w:rPr>
              <w:fldChar w:fldCharType="separate"/>
            </w:r>
            <w:r w:rsidR="006C6607">
              <w:rPr>
                <w:noProof/>
                <w:webHidden/>
              </w:rPr>
              <w:t>3</w:t>
            </w:r>
            <w:r w:rsidR="006C6607">
              <w:rPr>
                <w:noProof/>
                <w:webHidden/>
              </w:rPr>
              <w:fldChar w:fldCharType="end"/>
            </w:r>
          </w:hyperlink>
        </w:p>
        <w:p w14:paraId="34D9AE92" w14:textId="448EA9F0" w:rsidR="00C14926" w:rsidRDefault="00FF04B0" w:rsidP="00FF04B0">
          <w:pPr>
            <w:rPr>
              <w:b/>
              <w:bCs/>
              <w:noProof/>
            </w:rPr>
          </w:pPr>
          <w:r>
            <w:rPr>
              <w:noProof/>
              <w:color w:val="7F7F7F" w:themeColor="text1" w:themeTint="80"/>
              <w:sz w:val="22"/>
            </w:rPr>
            <w:fldChar w:fldCharType="end"/>
          </w:r>
        </w:p>
      </w:sdtContent>
    </w:sdt>
    <w:p w14:paraId="1E0AEBB6" w14:textId="77777777" w:rsidR="00C14926" w:rsidRDefault="00C14926">
      <w:pPr>
        <w:sectPr w:rsidR="00C14926">
          <w:headerReference w:type="default" r:id="rId11"/>
          <w:pgSz w:w="12240" w:h="15840" w:code="1"/>
          <w:pgMar w:top="2520" w:right="1555" w:bottom="1800" w:left="1555" w:header="864" w:footer="720" w:gutter="0"/>
          <w:pgNumType w:start="0"/>
          <w:cols w:space="720"/>
          <w:titlePg/>
          <w:docGrid w:linePitch="360"/>
        </w:sectPr>
      </w:pPr>
    </w:p>
    <w:p w14:paraId="24016256" w14:textId="739E53A8" w:rsidR="00C14926" w:rsidRPr="00BA495B" w:rsidRDefault="007F5CB2">
      <w:pPr>
        <w:pStyle w:val="Heading1"/>
        <w:rPr>
          <w:sz w:val="32"/>
        </w:rPr>
      </w:pPr>
      <w:bookmarkStart w:id="1" w:name="_Toc527861644"/>
      <w:r w:rsidRPr="00BA495B">
        <w:rPr>
          <w:sz w:val="32"/>
        </w:rPr>
        <w:t>Chapter 1</w:t>
      </w:r>
      <w:r w:rsidR="004E0F97" w:rsidRPr="00BA495B">
        <w:rPr>
          <w:sz w:val="32"/>
        </w:rPr>
        <w:t xml:space="preserve">: </w:t>
      </w:r>
      <w:r w:rsidR="005766A9" w:rsidRPr="00BA495B">
        <w:rPr>
          <w:sz w:val="32"/>
        </w:rPr>
        <w:t xml:space="preserve">Moody’s Bond Rating </w:t>
      </w:r>
      <w:r w:rsidR="00AC67BB" w:rsidRPr="00BA495B">
        <w:rPr>
          <w:sz w:val="32"/>
        </w:rPr>
        <w:t>Classif</w:t>
      </w:r>
      <w:r w:rsidR="005766A9" w:rsidRPr="00BA495B">
        <w:rPr>
          <w:sz w:val="32"/>
        </w:rPr>
        <w:t>ier</w:t>
      </w:r>
      <w:bookmarkEnd w:id="1"/>
    </w:p>
    <w:p w14:paraId="64264014" w14:textId="39B0B75B" w:rsidR="00C14926" w:rsidRDefault="009774A6">
      <w:pPr>
        <w:pStyle w:val="Heading2"/>
      </w:pPr>
      <w:bookmarkStart w:id="2" w:name="_Toc527861645"/>
      <w:r>
        <w:t>Exploratory Data Analysis</w:t>
      </w:r>
      <w:bookmarkEnd w:id="2"/>
    </w:p>
    <w:sdt>
      <w:sdtPr>
        <w:id w:val="-1753731443"/>
        <w:placeholder>
          <w:docPart w:val="17482419DEA14545A849097E3534B3E4"/>
        </w:placeholder>
        <w:temporary/>
        <w:showingPlcHdr/>
        <w15:appearance w15:val="hidden"/>
      </w:sdtPr>
      <w:sdtEndPr/>
      <w:sdtContent>
        <w:p w14:paraId="2A751A01" w14:textId="77777777" w:rsidR="00C14926" w:rsidRDefault="006C6607">
          <w:r>
            <w:t>We’ve added a few tips (like this one) to help you get started.</w:t>
          </w:r>
        </w:p>
        <w:p w14:paraId="697370ED" w14:textId="77777777" w:rsidR="00C14926" w:rsidRDefault="006C6607">
          <w:r>
            <w:t>When you click tip text, the whole tip is selected. Just start typing to replace it with your own.</w:t>
          </w:r>
        </w:p>
        <w:p w14:paraId="0CC028C4" w14:textId="77777777" w:rsidR="00C14926" w:rsidRDefault="006C6607">
          <w:r>
            <w:t>The headings, however, are typical annual report headings that you might want to use as-is.</w:t>
          </w:r>
        </w:p>
      </w:sdtContent>
    </w:sdt>
    <w:p w14:paraId="42E89390" w14:textId="1D701282" w:rsidR="00C14926" w:rsidRDefault="00EB5AD1">
      <w:pPr>
        <w:pStyle w:val="Heading2"/>
      </w:pPr>
      <w:bookmarkStart w:id="3" w:name="_Toc527861646"/>
      <w:r>
        <w:t>Preprocessing &amp; Feature Extraction/Selection</w:t>
      </w:r>
      <w:bookmarkEnd w:id="3"/>
    </w:p>
    <w:sdt>
      <w:sdtPr>
        <w:id w:val="-1582360605"/>
        <w:placeholder>
          <w:docPart w:val="CBA4DE530CCA439EBB10EE60A1368E9C"/>
        </w:placeholder>
        <w:temporary/>
        <w:showingPlcHdr/>
        <w15:appearance w15:val="hidden"/>
      </w:sdtPr>
      <w:sdtEndPr/>
      <w:sdtContent>
        <w:p w14:paraId="6F71C32B" w14:textId="77777777" w:rsidR="00C14926" w:rsidRDefault="006C6607">
          <w:r>
            <w:t>We love the cover page of this template. But we also think you should have options. On the Insert tab, click Cover Page for a gallery of choices. And don’t worry about text you’ve already added to that page. It will still be there after you choose another cover.</w:t>
          </w:r>
        </w:p>
      </w:sdtContent>
    </w:sdt>
    <w:p w14:paraId="7A5929E0" w14:textId="737729CF" w:rsidR="00C14926" w:rsidRDefault="00EB5AD1">
      <w:pPr>
        <w:pStyle w:val="Heading2"/>
      </w:pPr>
      <w:bookmarkStart w:id="4" w:name="_Toc527861647"/>
      <w:r>
        <w:t>Model Fitting &amp; Evaluation</w:t>
      </w:r>
      <w:bookmarkEnd w:id="4"/>
    </w:p>
    <w:p w14:paraId="035F679B" w14:textId="6ED18BBE" w:rsidR="005A13D2" w:rsidRDefault="00813EB8" w:rsidP="00813EB8">
      <w:pPr>
        <w:pStyle w:val="ListNumber"/>
      </w:pPr>
      <w:r>
        <w:t>Model 1</w:t>
      </w:r>
    </w:p>
    <w:p w14:paraId="77EAF6F3" w14:textId="77777777" w:rsidR="00813EB8" w:rsidRDefault="00813EB8" w:rsidP="00813EB8">
      <w:pPr>
        <w:pStyle w:val="ListNumber"/>
        <w:numPr>
          <w:ilvl w:val="0"/>
          <w:numId w:val="0"/>
        </w:numPr>
        <w:ind w:left="360" w:hanging="360"/>
      </w:pPr>
    </w:p>
    <w:p w14:paraId="092E8935" w14:textId="70BDAC8F" w:rsidR="00813EB8" w:rsidRDefault="00813EB8" w:rsidP="00813EB8">
      <w:pPr>
        <w:pStyle w:val="ListNumber"/>
      </w:pPr>
      <w:r>
        <w:t>Model 2</w:t>
      </w:r>
    </w:p>
    <w:p w14:paraId="3791CCEE" w14:textId="77777777" w:rsidR="00813EB8" w:rsidRDefault="00813EB8" w:rsidP="00813EB8">
      <w:pPr>
        <w:pStyle w:val="ListNumber"/>
        <w:numPr>
          <w:ilvl w:val="0"/>
          <w:numId w:val="0"/>
        </w:numPr>
      </w:pPr>
    </w:p>
    <w:p w14:paraId="5A0A40AF" w14:textId="069F8824" w:rsidR="00813EB8" w:rsidRDefault="00813EB8" w:rsidP="00813EB8">
      <w:pPr>
        <w:pStyle w:val="ListNumber"/>
      </w:pPr>
      <w:r>
        <w:t>Model 3</w:t>
      </w:r>
    </w:p>
    <w:p w14:paraId="5D8C6C83" w14:textId="004ACB4D" w:rsidR="00C14926" w:rsidRDefault="00EB5AD1">
      <w:pPr>
        <w:pStyle w:val="Heading2"/>
      </w:pPr>
      <w:bookmarkStart w:id="5" w:name="_Toc527861648"/>
      <w:r>
        <w:t>Hyperparameter Tuning</w:t>
      </w:r>
      <w:bookmarkEnd w:id="5"/>
    </w:p>
    <w:p w14:paraId="7EC93EDB" w14:textId="71B893A4" w:rsidR="00C14926" w:rsidRDefault="00C5601C" w:rsidP="00484761">
      <w:r>
        <w:t>Insert text here</w:t>
      </w:r>
    </w:p>
    <w:p w14:paraId="5F822F97" w14:textId="3BF24E40" w:rsidR="00D9762B" w:rsidRDefault="00EB5AD1" w:rsidP="00D9762B">
      <w:pPr>
        <w:pStyle w:val="Heading2"/>
      </w:pPr>
      <w:bookmarkStart w:id="6" w:name="_Toc527861649"/>
      <w:r>
        <w:t>Ensembling</w:t>
      </w:r>
      <w:bookmarkEnd w:id="6"/>
    </w:p>
    <w:p w14:paraId="2068938B" w14:textId="7F63B82C" w:rsidR="00D9762B" w:rsidRDefault="00C5601C" w:rsidP="00D9762B">
      <w:r>
        <w:t>INSERT TEXT HERE</w:t>
      </w:r>
    </w:p>
    <w:p w14:paraId="7187DC75" w14:textId="707234D5" w:rsidR="00D9762B" w:rsidRDefault="00EB5AD1" w:rsidP="00D9762B">
      <w:pPr>
        <w:pStyle w:val="Heading2"/>
      </w:pPr>
      <w:bookmarkStart w:id="7" w:name="_Toc527861650"/>
      <w:r>
        <w:t>Conclusions</w:t>
      </w:r>
      <w:bookmarkEnd w:id="7"/>
    </w:p>
    <w:p w14:paraId="04216DAB" w14:textId="1EE99BF5" w:rsidR="00D9762B" w:rsidRDefault="00C5601C" w:rsidP="00D9762B">
      <w:r>
        <w:t>INSERT TEXT HERE</w:t>
      </w:r>
    </w:p>
    <w:p w14:paraId="12293435" w14:textId="77777777" w:rsidR="00484761" w:rsidRDefault="00484761" w:rsidP="00484761"/>
    <w:p w14:paraId="55FD8119" w14:textId="48154105" w:rsidR="00C54E08" w:rsidRDefault="00663038" w:rsidP="00C54E08">
      <w:pPr>
        <w:pStyle w:val="Heading1"/>
        <w:rPr>
          <w:sz w:val="32"/>
        </w:rPr>
      </w:pPr>
      <w:bookmarkStart w:id="8" w:name="_Toc527861651"/>
      <w:r w:rsidRPr="00BA495B">
        <w:rPr>
          <w:sz w:val="32"/>
        </w:rPr>
        <w:t xml:space="preserve">Chapter 2: USPHCI </w:t>
      </w:r>
      <w:r w:rsidR="0076526A" w:rsidRPr="00BA495B">
        <w:rPr>
          <w:sz w:val="32"/>
        </w:rPr>
        <w:t>Economic</w:t>
      </w:r>
      <w:r w:rsidRPr="00BA495B">
        <w:rPr>
          <w:sz w:val="32"/>
        </w:rPr>
        <w:t xml:space="preserve"> </w:t>
      </w:r>
      <w:r w:rsidR="00BA495B" w:rsidRPr="00BA495B">
        <w:rPr>
          <w:sz w:val="32"/>
        </w:rPr>
        <w:t xml:space="preserve">Activity </w:t>
      </w:r>
      <w:r w:rsidRPr="00BA495B">
        <w:rPr>
          <w:sz w:val="32"/>
        </w:rPr>
        <w:t>Forecast</w:t>
      </w:r>
      <w:bookmarkEnd w:id="8"/>
      <w:r w:rsidRPr="00BA495B">
        <w:rPr>
          <w:sz w:val="32"/>
        </w:rPr>
        <w:t xml:space="preserve"> </w:t>
      </w:r>
    </w:p>
    <w:p w14:paraId="5F07A0C2" w14:textId="3711FC9F" w:rsidR="00247A6C" w:rsidRDefault="00772610" w:rsidP="00247A6C">
      <w:pPr>
        <w:pStyle w:val="Heading2"/>
      </w:pPr>
      <w:bookmarkStart w:id="9" w:name="_Toc527861652"/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B86421E" wp14:editId="1CFFB06C">
                <wp:simplePos x="0" y="0"/>
                <wp:positionH relativeFrom="column">
                  <wp:posOffset>-866775</wp:posOffset>
                </wp:positionH>
                <wp:positionV relativeFrom="paragraph">
                  <wp:posOffset>3433635</wp:posOffset>
                </wp:positionV>
                <wp:extent cx="3482340" cy="457200"/>
                <wp:effectExtent l="0" t="0" r="381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234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006B13" w14:textId="696CDE1F" w:rsidR="00E778BA" w:rsidRPr="00BA5BE4" w:rsidRDefault="00E778BA" w:rsidP="00E778BA">
                            <w:pPr>
                              <w:pStyle w:val="Caption"/>
                              <w:rPr>
                                <w:caps/>
                                <w:noProof/>
                                <w:sz w:val="24"/>
                                <w14:ligatures w14:val="standardContextual"/>
                              </w:rPr>
                            </w:pPr>
                            <w:r>
                              <w:t xml:space="preserve">Figure </w:t>
                            </w:r>
                            <w:r w:rsidR="00E8673A">
                              <w:rPr>
                                <w:noProof/>
                              </w:rPr>
                              <w:fldChar w:fldCharType="begin"/>
                            </w:r>
                            <w:r w:rsidR="00E8673A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E8673A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E8673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:EDA - Feature Exploration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6421E" id="Text Box 25" o:spid="_x0000_s1028" type="#_x0000_t202" style="position:absolute;margin-left:-68.25pt;margin-top:270.35pt;width:274.2pt;height:3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" stroked="f">
                <v:textbox inset="0,0,0,0">
                  <w:txbxContent>
                    <w:p w14:paraId="66006B13" w14:textId="696CDE1F" w:rsidR="00E778BA" w:rsidRPr="00BA5BE4" w:rsidRDefault="00E778BA" w:rsidP="00E778BA">
                      <w:pPr>
                        <w:pStyle w:val="Caption"/>
                        <w:rPr>
                          <w:caps/>
                          <w:noProof/>
                          <w:sz w:val="24"/>
                          <w14:ligatures w14:val="standardContextual"/>
                        </w:rPr>
                      </w:pPr>
                      <w:r>
                        <w:t xml:space="preserve">Figure </w:t>
                      </w:r>
                      <w:r w:rsidR="00E8673A">
                        <w:rPr>
                          <w:noProof/>
                        </w:rPr>
                        <w:fldChar w:fldCharType="begin"/>
                      </w:r>
                      <w:r w:rsidR="00E8673A">
                        <w:rPr>
                          <w:noProof/>
                        </w:rPr>
                        <w:instrText xml:space="preserve"> SEQ Figure \* ARABIC </w:instrText>
                      </w:r>
                      <w:r w:rsidR="00E8673A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E8673A">
                        <w:rPr>
                          <w:noProof/>
                        </w:rPr>
                        <w:fldChar w:fldCharType="end"/>
                      </w:r>
                      <w:r>
                        <w:t>:EDA - Feature Exploration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7328" behindDoc="0" locked="0" layoutInCell="1" allowOverlap="1" wp14:anchorId="376B4F16" wp14:editId="4E463AC1">
            <wp:simplePos x="0" y="0"/>
            <wp:positionH relativeFrom="margin">
              <wp:posOffset>-915925</wp:posOffset>
            </wp:positionH>
            <wp:positionV relativeFrom="page">
              <wp:posOffset>5330825</wp:posOffset>
            </wp:positionV>
            <wp:extent cx="3482340" cy="3482340"/>
            <wp:effectExtent l="0" t="0" r="3810" b="3810"/>
            <wp:wrapTopAndBottom/>
            <wp:docPr id="7" name="Picture 7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irplo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none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3C73491A" wp14:editId="222AD86F">
                <wp:simplePos x="0" y="0"/>
                <wp:positionH relativeFrom="margin">
                  <wp:posOffset>-13970</wp:posOffset>
                </wp:positionH>
                <wp:positionV relativeFrom="page">
                  <wp:posOffset>2017395</wp:posOffset>
                </wp:positionV>
                <wp:extent cx="2152650" cy="2843530"/>
                <wp:effectExtent l="0" t="0" r="0" b="0"/>
                <wp:wrapTopAndBottom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2650" cy="2843530"/>
                          <a:chOff x="0" y="0"/>
                          <a:chExt cx="2057400" cy="2717800"/>
                        </a:xfrm>
                      </wpg:grpSpPr>
                      <wps:wsp>
                        <wps:cNvPr id="19" name="Text Box 19"/>
                        <wps:cNvSpPr txBox="1"/>
                        <wps:spPr>
                          <a:xfrm>
                            <a:off x="0" y="0"/>
                            <a:ext cx="2057400" cy="4572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A026F87" w14:textId="13DBA74C" w:rsidR="00D77716" w:rsidRPr="00020D18" w:rsidRDefault="00D77716" w:rsidP="00D77716">
                              <w:pPr>
                                <w:pStyle w:val="Caption"/>
                                <w:rPr>
                                  <w:caps/>
                                  <w:noProof/>
                                  <w:sz w:val="24"/>
                                  <w14:ligatures w14:val="standardContextual"/>
                                </w:rPr>
                              </w:pPr>
                              <w:r>
                                <w:t xml:space="preserve">Figure </w:t>
                              </w:r>
                              <w:r w:rsidR="00E8673A">
                                <w:rPr>
                                  <w:noProof/>
                                </w:rPr>
                                <w:fldChar w:fldCharType="begin"/>
                              </w:r>
                              <w:r w:rsidR="00E8673A">
                                <w:rPr>
                                  <w:noProof/>
                                </w:rPr>
                                <w:instrText xml:space="preserve"> SEQ Figure \* ARABIC </w:instrText>
                              </w:r>
                              <w:r w:rsidR="00E8673A"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E778BA">
                                <w:rPr>
                                  <w:noProof/>
                                </w:rPr>
                                <w:t>1</w:t>
                              </w:r>
                              <w:r w:rsidR="00E8673A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: df.</w:t>
                              </w:r>
                              <w:r w:rsidR="003949FF">
                                <w:t>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 descr="A close up of text on a white background&#10;&#10;Description generated with very high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209550"/>
                            <a:ext cx="2057400" cy="25082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73491A" id="Group 20" o:spid="_x0000_s1029" style="position:absolute;margin-left:-1.1pt;margin-top:158.85pt;width:169.5pt;height:223.9pt;z-index:251637760;mso-position-horizontal-relative:margin;mso-position-vertical-relative:page;mso-width-relative:margin;mso-height-relative:margin" coordsize="20574,27178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">
                <v:shape id="Text Box 19" o:spid="_x0000_s1030" type="#_x0000_t202" style="position:absolute;width:2057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" stroked="f">
                  <v:textbox inset="0,0,0,0">
                    <w:txbxContent>
                      <w:p w14:paraId="4A026F87" w14:textId="13DBA74C" w:rsidR="00D77716" w:rsidRPr="00020D18" w:rsidRDefault="00D77716" w:rsidP="00D77716">
                        <w:pPr>
                          <w:pStyle w:val="Caption"/>
                          <w:rPr>
                            <w:caps/>
                            <w:noProof/>
                            <w:sz w:val="24"/>
                            <w14:ligatures w14:val="standardContextual"/>
                          </w:rPr>
                        </w:pPr>
                        <w:r>
                          <w:t xml:space="preserve">Figure </w:t>
                        </w:r>
                        <w:r w:rsidR="00E8673A">
                          <w:rPr>
                            <w:noProof/>
                          </w:rPr>
                          <w:fldChar w:fldCharType="begin"/>
                        </w:r>
                        <w:r w:rsidR="00E8673A">
                          <w:rPr>
                            <w:noProof/>
                          </w:rPr>
                          <w:instrText xml:space="preserve"> SEQ Figure \* ARABIC </w:instrText>
                        </w:r>
                        <w:r w:rsidR="00E8673A">
                          <w:rPr>
                            <w:noProof/>
                          </w:rPr>
                          <w:fldChar w:fldCharType="separate"/>
                        </w:r>
                        <w:r w:rsidR="00E778BA">
                          <w:rPr>
                            <w:noProof/>
                          </w:rPr>
                          <w:t>1</w:t>
                        </w:r>
                        <w:r w:rsidR="00E8673A">
                          <w:rPr>
                            <w:noProof/>
                          </w:rPr>
                          <w:fldChar w:fldCharType="end"/>
                        </w:r>
                        <w:r>
                          <w:t>: df.</w:t>
                        </w:r>
                        <w:r w:rsidR="003949FF">
                          <w:t>info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31" type="#_x0000_t75" alt="A close up of text on a white background&#10;&#10;Description generated with very high confidence" style="position:absolute;top:2095;width:20574;height:25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">
                  <v:imagedata r:id="rId14" o:title="A close up of text on a white background&#10;&#10;Description generated with very high confidence"/>
                </v:shape>
                <w10:wrap type="topAndBottom" anchorx="margin" anchory="page"/>
              </v:group>
            </w:pict>
          </mc:Fallback>
        </mc:AlternateContent>
      </w:r>
      <w:r w:rsidR="00C54E08">
        <w:rPr>
          <w:noProof/>
          <w14:ligatures w14:val="none"/>
        </w:rPr>
        <mc:AlternateContent>
          <mc:Choice Requires="wpg">
            <w:drawing>
              <wp:anchor distT="0" distB="0" distL="114300" distR="114300" simplePos="0" relativeHeight="251716608" behindDoc="1" locked="0" layoutInCell="1" allowOverlap="1" wp14:anchorId="03D7EC3F" wp14:editId="6000A864">
                <wp:simplePos x="0" y="0"/>
                <wp:positionH relativeFrom="page">
                  <wp:posOffset>3408045</wp:posOffset>
                </wp:positionH>
                <wp:positionV relativeFrom="page">
                  <wp:posOffset>3585845</wp:posOffset>
                </wp:positionV>
                <wp:extent cx="4361815" cy="3300095"/>
                <wp:effectExtent l="0" t="0" r="635" b="0"/>
                <wp:wrapTopAndBottom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1815" cy="3300095"/>
                          <a:chOff x="171450" y="-156774"/>
                          <a:chExt cx="4224818" cy="3195249"/>
                        </a:xfrm>
                      </wpg:grpSpPr>
                      <wps:wsp>
                        <wps:cNvPr id="23" name="Text Box 23"/>
                        <wps:cNvSpPr txBox="1"/>
                        <wps:spPr>
                          <a:xfrm>
                            <a:off x="171450" y="-156774"/>
                            <a:ext cx="4051300" cy="4572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6DF9476" w14:textId="13E45F3A" w:rsidR="003949FF" w:rsidRPr="00EA26DF" w:rsidRDefault="003949FF" w:rsidP="003949FF">
                              <w:pPr>
                                <w:pStyle w:val="Caption"/>
                                <w:rPr>
                                  <w:caps/>
                                  <w:noProof/>
                                  <w:sz w:val="24"/>
                                  <w14:ligatures w14:val="standardContextual"/>
                                </w:rPr>
                              </w:pPr>
                              <w:r>
                                <w:t xml:space="preserve">Figure </w:t>
                              </w:r>
                              <w:r w:rsidR="00EB3C56">
                                <w:t>4</w:t>
                              </w:r>
                              <w:r>
                                <w:t>: Correlation Matrix of EconCycle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 descr="A screenshot of a cell phone&#10;&#10;Description generated with high confidenc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l="1" r="-737"/>
                          <a:stretch/>
                        </pic:blipFill>
                        <pic:spPr>
                          <a:xfrm>
                            <a:off x="344968" y="0"/>
                            <a:ext cx="4051300" cy="3038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D7EC3F" id="Group 24" o:spid="_x0000_s1032" style="position:absolute;margin-left:268.35pt;margin-top:282.35pt;width:343.45pt;height:259.85pt;z-index:-251599872;mso-position-horizontal-relative:page;mso-position-vertical-relative:page;mso-width-relative:margin;mso-height-relative:margin" coordorigin="1714,-1567" coordsize="42248,319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">
                <v:shape id="Text Box 23" o:spid="_x0000_s1033" type="#_x0000_t202" style="position:absolute;left:1714;top:-1567;width:40513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CU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CnnICUxQAAANsAAAAP&#10;AAAAAAAAAAAAAAAAAAcCAABkcnMvZG93bnJldi54bWxQSwUGAAAAAAMAAwC3AAAA+QIAAAAA&#10;" stroked="f">
                  <v:textbox inset="0,0,0,0">
                    <w:txbxContent>
                      <w:p w14:paraId="56DF9476" w14:textId="13E45F3A" w:rsidR="003949FF" w:rsidRPr="00EA26DF" w:rsidRDefault="003949FF" w:rsidP="003949FF">
                        <w:pPr>
                          <w:pStyle w:val="Caption"/>
                          <w:rPr>
                            <w:caps/>
                            <w:noProof/>
                            <w:sz w:val="24"/>
                            <w14:ligatures w14:val="standardContextual"/>
                          </w:rPr>
                        </w:pPr>
                        <w:r>
                          <w:t xml:space="preserve">Figure </w:t>
                        </w:r>
                        <w:r w:rsidR="00EB3C56">
                          <w:t>4</w:t>
                        </w:r>
                        <w:r>
                          <w:t>: Correlation Matrix of EconCycle Data</w:t>
                        </w:r>
                      </w:p>
                    </w:txbxContent>
                  </v:textbox>
                </v:shape>
                <v:shape id="Picture 5" o:spid="_x0000_s1034" type="#_x0000_t75" alt="A screenshot of a cell phone&#10;&#10;Description generated with high confidence" style="position:absolute;left:3449;width:40513;height:30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">
                  <v:imagedata r:id="rId16" o:title="A screenshot of a cell phone&#10;&#10;Description generated with high confidence" cropleft="1f" cropright="-483f"/>
                </v:shape>
                <w10:wrap type="topAndBottom" anchorx="page" anchory="page"/>
              </v:group>
            </w:pict>
          </mc:Fallback>
        </mc:AlternateContent>
      </w:r>
      <w:r w:rsidR="00C54E08">
        <w:rPr>
          <w:noProof/>
          <w14:ligatures w14:val="none"/>
        </w:rPr>
        <mc:AlternateContent>
          <mc:Choice Requires="wpg">
            <w:drawing>
              <wp:anchor distT="0" distB="0" distL="114300" distR="114300" simplePos="0" relativeHeight="251576320" behindDoc="0" locked="0" layoutInCell="1" allowOverlap="1" wp14:anchorId="1E1B839A" wp14:editId="56C22793">
                <wp:simplePos x="0" y="0"/>
                <wp:positionH relativeFrom="column">
                  <wp:posOffset>2491740</wp:posOffset>
                </wp:positionH>
                <wp:positionV relativeFrom="page">
                  <wp:posOffset>1958975</wp:posOffset>
                </wp:positionV>
                <wp:extent cx="4164330" cy="1571625"/>
                <wp:effectExtent l="0" t="0" r="7620" b="9525"/>
                <wp:wrapTopAndBottom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4330" cy="1571625"/>
                          <a:chOff x="0" y="0"/>
                          <a:chExt cx="4038600" cy="1524000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0" y="0"/>
                            <a:ext cx="4038600" cy="4572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6DBD8F5" w14:textId="38792D71" w:rsidR="003949FF" w:rsidRPr="00990200" w:rsidRDefault="003949FF" w:rsidP="003949FF">
                              <w:pPr>
                                <w:pStyle w:val="Caption"/>
                                <w:rPr>
                                  <w:caps/>
                                  <w:noProof/>
                                  <w:sz w:val="24"/>
                                </w:rPr>
                              </w:pPr>
                              <w:r>
                                <w:t xml:space="preserve">Figure </w:t>
                              </w:r>
                              <w:r w:rsidR="00E8673A">
                                <w:rPr>
                                  <w:noProof/>
                                </w:rPr>
                                <w:fldChar w:fldCharType="begin"/>
                              </w:r>
                              <w:r w:rsidR="00E8673A">
                                <w:rPr>
                                  <w:noProof/>
                                </w:rPr>
                                <w:instrText xml:space="preserve"> SEQ Figure \* ARABIC </w:instrText>
                              </w:r>
                              <w:r w:rsidR="00E8673A"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E778BA">
                                <w:rPr>
                                  <w:noProof/>
                                </w:rPr>
                                <w:t>2</w:t>
                              </w:r>
                              <w:r w:rsidR="00E8673A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: df.describe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 descr="A screen shot of a computer&#10;&#10;Description generated with high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0"/>
                            <a:ext cx="4038600" cy="1295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1B839A" id="Group 22" o:spid="_x0000_s1035" style="position:absolute;margin-left:196.2pt;margin-top:154.25pt;width:327.9pt;height:123.75pt;z-index:251576320;mso-position-vertical-relative:page;mso-width-relative:margin;mso-height-relative:margin" coordsize="40386,15240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">
                <v:shape id="Text Box 21" o:spid="_x0000_s1036" type="#_x0000_t202" style="position:absolute;width:40386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" stroked="f">
                  <v:textbox inset="0,0,0,0">
                    <w:txbxContent>
                      <w:p w14:paraId="16DBD8F5" w14:textId="38792D71" w:rsidR="003949FF" w:rsidRPr="00990200" w:rsidRDefault="003949FF" w:rsidP="003949FF">
                        <w:pPr>
                          <w:pStyle w:val="Caption"/>
                          <w:rPr>
                            <w:caps/>
                            <w:noProof/>
                            <w:sz w:val="24"/>
                          </w:rPr>
                        </w:pPr>
                        <w:r>
                          <w:t xml:space="preserve">Figure </w:t>
                        </w:r>
                        <w:r w:rsidR="00E8673A">
                          <w:rPr>
                            <w:noProof/>
                          </w:rPr>
                          <w:fldChar w:fldCharType="begin"/>
                        </w:r>
                        <w:r w:rsidR="00E8673A">
                          <w:rPr>
                            <w:noProof/>
                          </w:rPr>
                          <w:instrText xml:space="preserve"> SEQ Figure \* ARABIC </w:instrText>
                        </w:r>
                        <w:r w:rsidR="00E8673A">
                          <w:rPr>
                            <w:noProof/>
                          </w:rPr>
                          <w:fldChar w:fldCharType="separate"/>
                        </w:r>
                        <w:r w:rsidR="00E778BA">
                          <w:rPr>
                            <w:noProof/>
                          </w:rPr>
                          <w:t>2</w:t>
                        </w:r>
                        <w:r w:rsidR="00E8673A">
                          <w:rPr>
                            <w:noProof/>
                          </w:rPr>
                          <w:fldChar w:fldCharType="end"/>
                        </w:r>
                        <w:r>
                          <w:t>: df.describe</w:t>
                        </w:r>
                      </w:p>
                    </w:txbxContent>
                  </v:textbox>
                </v:shape>
                <v:shape id="Picture 1" o:spid="_x0000_s1037" type="#_x0000_t75" alt="A screen shot of a computer&#10;&#10;Description generated with high confidence" style="position:absolute;top:2286;width:40386;height:12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">
                  <v:imagedata r:id="rId18" o:title="A screen shot of a computer&#10;&#10;Description generated with high confidence"/>
                </v:shape>
                <w10:wrap type="topAndBottom" anchory="page"/>
              </v:group>
            </w:pict>
          </mc:Fallback>
        </mc:AlternateContent>
      </w:r>
      <w:r w:rsidR="00C5601C">
        <w:t>Exploratory Data Analysis</w:t>
      </w:r>
      <w:bookmarkEnd w:id="9"/>
    </w:p>
    <w:bookmarkStart w:id="10" w:name="_Toc527861653" w:displacedByCustomXml="next"/>
    <w:sdt>
      <w:sdtPr>
        <w:id w:val="753867561"/>
        <w:picture/>
      </w:sdtPr>
      <w:sdtEndPr/>
      <w:sdtContent>
        <w:p w14:paraId="50E6C0C0" w14:textId="15F410AC" w:rsidR="00D77716" w:rsidRDefault="003D78E7" w:rsidP="00C5601C">
          <w:pPr>
            <w:pStyle w:val="Heading2"/>
          </w:pPr>
          <w:r>
            <w:rPr>
              <w:noProof/>
            </w:rPr>
            <w:drawing>
              <wp:inline distT="0" distB="0" distL="0" distR="0" wp14:anchorId="1712E889" wp14:editId="01D8CFA3">
                <wp:extent cx="2887579" cy="2165684"/>
                <wp:effectExtent l="0" t="0" r="8255" b="6350"/>
                <wp:docPr id="2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2448" cy="2169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B94000B" w14:textId="59324277" w:rsidR="00250425" w:rsidRDefault="00250425" w:rsidP="00C5601C">
      <w:pPr>
        <w:pStyle w:val="Heading2"/>
      </w:pPr>
    </w:p>
    <w:p w14:paraId="5CE29BAA" w14:textId="53C40C28" w:rsidR="00250425" w:rsidRDefault="002528CC" w:rsidP="00C5601C">
      <w:pPr>
        <w:pStyle w:val="Heading2"/>
      </w:pPr>
      <w:r>
        <w:rPr>
          <w:noProof/>
        </w:rPr>
        <w:drawing>
          <wp:anchor distT="0" distB="0" distL="114300" distR="114300" simplePos="0" relativeHeight="251767808" behindDoc="1" locked="0" layoutInCell="1" allowOverlap="1" wp14:anchorId="77F804FE" wp14:editId="0820CB79">
            <wp:simplePos x="0" y="0"/>
            <wp:positionH relativeFrom="margin">
              <wp:posOffset>3168650</wp:posOffset>
            </wp:positionH>
            <wp:positionV relativeFrom="paragraph">
              <wp:posOffset>611605</wp:posOffset>
            </wp:positionV>
            <wp:extent cx="3429635" cy="2571750"/>
            <wp:effectExtent l="0" t="0" r="0" b="0"/>
            <wp:wrapTopAndBottom/>
            <wp:docPr id="8" name="Picture 8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mofi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63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78E7">
        <w:rPr>
          <w:noProof/>
        </w:rPr>
        <w:drawing>
          <wp:anchor distT="0" distB="0" distL="114300" distR="114300" simplePos="0" relativeHeight="251755520" behindDoc="0" locked="0" layoutInCell="1" allowOverlap="1" wp14:anchorId="121E41FF" wp14:editId="3D158486">
            <wp:simplePos x="0" y="0"/>
            <wp:positionH relativeFrom="margin">
              <wp:posOffset>-458036</wp:posOffset>
            </wp:positionH>
            <wp:positionV relativeFrom="paragraph">
              <wp:posOffset>456064</wp:posOffset>
            </wp:positionV>
            <wp:extent cx="3539490" cy="2654935"/>
            <wp:effectExtent l="0" t="0" r="3810" b="0"/>
            <wp:wrapSquare wrapText="bothSides"/>
            <wp:docPr id="9" name="Picture 9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mofi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949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E3AAC2" w14:textId="0610F643" w:rsidR="00250425" w:rsidRDefault="00250425" w:rsidP="00C5601C">
      <w:pPr>
        <w:pStyle w:val="Heading2"/>
      </w:pPr>
    </w:p>
    <w:p w14:paraId="0B520C7C" w14:textId="4396BEB9" w:rsidR="00C5601C" w:rsidRDefault="00196597" w:rsidP="00C5601C">
      <w:pPr>
        <w:pStyle w:val="Heading2"/>
      </w:pPr>
      <w:r>
        <w:t>Preprocessing &amp; Feature Extraction/Selection</w:t>
      </w:r>
      <w:bookmarkEnd w:id="10"/>
    </w:p>
    <w:sdt>
      <w:sdtPr>
        <w:id w:val="94834500"/>
        <w:placeholder>
          <w:docPart w:val="2A9D2119FA3D441DBAE214968ECAAA4E"/>
        </w:placeholder>
        <w:temporary/>
        <w:showingPlcHdr/>
        <w15:appearance w15:val="hidden"/>
      </w:sdtPr>
      <w:sdtEndPr/>
      <w:sdtContent>
        <w:p w14:paraId="65B5AE69" w14:textId="77777777" w:rsidR="00C5601C" w:rsidRDefault="00C5601C" w:rsidP="00C5601C">
          <w:r>
            <w:t>We love the cover page of this template. But we also think you should have options. On the Insert tab, click Cover Page for a gallery of choices. And don’t worry about text you’ve already added to that page. It will still be there after you choose another cover.</w:t>
          </w:r>
        </w:p>
      </w:sdtContent>
    </w:sdt>
    <w:p w14:paraId="05F0E949" w14:textId="73875F3C" w:rsidR="00C5601C" w:rsidRDefault="00196597" w:rsidP="00C5601C">
      <w:pPr>
        <w:pStyle w:val="Heading2"/>
      </w:pPr>
      <w:bookmarkStart w:id="11" w:name="_Toc527861654"/>
      <w:r>
        <w:t>Model Fitting &amp; Evaluation</w:t>
      </w:r>
      <w:bookmarkEnd w:id="11"/>
    </w:p>
    <w:p w14:paraId="063241A8" w14:textId="3124727C" w:rsidR="00C5601C" w:rsidRDefault="00C5601C" w:rsidP="00900152">
      <w:pPr>
        <w:pStyle w:val="ListNumber"/>
        <w:numPr>
          <w:ilvl w:val="0"/>
          <w:numId w:val="24"/>
        </w:numPr>
      </w:pPr>
      <w:r>
        <w:t>Model 1</w:t>
      </w:r>
    </w:p>
    <w:p w14:paraId="510D7CFB" w14:textId="46A4C9FC" w:rsidR="00C5601C" w:rsidRDefault="00C5601C" w:rsidP="00C5601C">
      <w:pPr>
        <w:pStyle w:val="ListNumber"/>
        <w:numPr>
          <w:ilvl w:val="0"/>
          <w:numId w:val="0"/>
        </w:numPr>
        <w:ind w:left="360" w:hanging="360"/>
      </w:pPr>
    </w:p>
    <w:p w14:paraId="0D8096CF" w14:textId="5F106792" w:rsidR="00C5601C" w:rsidRDefault="00C5601C" w:rsidP="00C5601C">
      <w:pPr>
        <w:pStyle w:val="ListNumber"/>
      </w:pPr>
      <w:r>
        <w:t>Model 2</w:t>
      </w:r>
    </w:p>
    <w:p w14:paraId="19262CB6" w14:textId="5DC8A155" w:rsidR="00C5601C" w:rsidRDefault="00C5601C" w:rsidP="00C5601C">
      <w:pPr>
        <w:pStyle w:val="ListNumber"/>
        <w:numPr>
          <w:ilvl w:val="0"/>
          <w:numId w:val="0"/>
        </w:numPr>
      </w:pPr>
    </w:p>
    <w:p w14:paraId="688E0DB8" w14:textId="32942C2E" w:rsidR="00C5601C" w:rsidRDefault="00C5601C" w:rsidP="00C5601C">
      <w:pPr>
        <w:pStyle w:val="ListNumber"/>
      </w:pPr>
      <w:r>
        <w:t>Model 3</w:t>
      </w:r>
    </w:p>
    <w:p w14:paraId="2CB13040" w14:textId="68EC612C" w:rsidR="00C5601C" w:rsidRDefault="00900152" w:rsidP="00C5601C">
      <w:pPr>
        <w:pStyle w:val="Heading2"/>
      </w:pPr>
      <w:bookmarkStart w:id="12" w:name="_Toc527861655"/>
      <w:r>
        <w:t>Hyperparameter Tuning</w:t>
      </w:r>
      <w:bookmarkEnd w:id="12"/>
    </w:p>
    <w:p w14:paraId="2494CA03" w14:textId="2FEBDE3C" w:rsidR="00C5601C" w:rsidRDefault="00C5601C" w:rsidP="00C5601C">
      <w:r>
        <w:t>Insert text here</w:t>
      </w:r>
    </w:p>
    <w:p w14:paraId="7B16A8DB" w14:textId="5FB1CFF7" w:rsidR="00C5601C" w:rsidRDefault="00900152" w:rsidP="00C5601C">
      <w:pPr>
        <w:pStyle w:val="Heading2"/>
      </w:pPr>
      <w:bookmarkStart w:id="13" w:name="_Toc527861656"/>
      <w:r>
        <w:t>Ensembling</w:t>
      </w:r>
      <w:bookmarkEnd w:id="13"/>
    </w:p>
    <w:p w14:paraId="2F58DC9C" w14:textId="77577262" w:rsidR="00C5601C" w:rsidRDefault="00C5601C" w:rsidP="00C5601C">
      <w:r>
        <w:t>INSERT TEXT HERE</w:t>
      </w:r>
    </w:p>
    <w:p w14:paraId="7F141AAB" w14:textId="58792AE6" w:rsidR="00C5601C" w:rsidRDefault="00900152" w:rsidP="00C5601C">
      <w:pPr>
        <w:pStyle w:val="Heading2"/>
      </w:pPr>
      <w:bookmarkStart w:id="14" w:name="_Toc527861657"/>
      <w:r>
        <w:t>Conclusions</w:t>
      </w:r>
      <w:bookmarkEnd w:id="14"/>
    </w:p>
    <w:p w14:paraId="5C05339C" w14:textId="0319640B" w:rsidR="003665D9" w:rsidRDefault="00C5601C" w:rsidP="006C6607">
      <w:r>
        <w:t>INSERT TEXT HERE</w:t>
      </w:r>
    </w:p>
    <w:p w14:paraId="683D0E06" w14:textId="764B402B" w:rsidR="00196597" w:rsidRDefault="003665D9" w:rsidP="003665D9">
      <w:pPr>
        <w:pStyle w:val="Heading1"/>
      </w:pPr>
      <w:bookmarkStart w:id="15" w:name="_Toc527861658"/>
      <w:r>
        <w:t>Appendix</w:t>
      </w:r>
      <w:bookmarkEnd w:id="15"/>
    </w:p>
    <w:p w14:paraId="02D74A15" w14:textId="3EA1772D" w:rsidR="001B07E1" w:rsidRDefault="001B07E1" w:rsidP="001B07E1">
      <w:pPr>
        <w:pStyle w:val="Heading2"/>
      </w:pPr>
      <w:bookmarkStart w:id="16" w:name="_Toc527861659"/>
      <w:r>
        <w:t>Github Repository</w:t>
      </w:r>
      <w:bookmarkEnd w:id="16"/>
    </w:p>
    <w:p w14:paraId="79C94C36" w14:textId="004E92CD" w:rsidR="001B07E1" w:rsidRPr="00607935" w:rsidRDefault="00B1013B" w:rsidP="00CB60A2">
      <w:pPr>
        <w:rPr>
          <w:u w:val="single"/>
        </w:rPr>
      </w:pPr>
      <w:hyperlink r:id="rId21" w:history="1">
        <w:r w:rsidR="00643E35">
          <w:rPr>
            <w:rStyle w:val="Hyperlink"/>
          </w:rPr>
          <w:t>IE598_F18_MLF_GROUP_PROJECT (LINK)</w:t>
        </w:r>
      </w:hyperlink>
      <w:r w:rsidR="001B07E1" w:rsidRPr="00607935">
        <w:rPr>
          <w:u w:val="single"/>
        </w:rPr>
        <w:t xml:space="preserve"> </w:t>
      </w:r>
    </w:p>
    <w:p w14:paraId="6DD3DF32" w14:textId="7ABC07FA" w:rsidR="00C14926" w:rsidRDefault="00C14926"/>
    <w:sectPr w:rsidR="00C14926">
      <w:headerReference w:type="default" r:id="rId22"/>
      <w:footerReference w:type="default" r:id="rId23"/>
      <w:pgSz w:w="12240" w:h="15840" w:code="1"/>
      <w:pgMar w:top="2520" w:right="1555" w:bottom="1800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773F8" w14:textId="77777777" w:rsidR="00B1013B" w:rsidRDefault="00B1013B">
      <w:pPr>
        <w:spacing w:after="0" w:line="240" w:lineRule="auto"/>
      </w:pPr>
      <w:r>
        <w:separator/>
      </w:r>
    </w:p>
  </w:endnote>
  <w:endnote w:type="continuationSeparator" w:id="0">
    <w:p w14:paraId="07F412F1" w14:textId="77777777" w:rsidR="00B1013B" w:rsidRDefault="00B10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19A2D" w14:textId="0A6C7790" w:rsidR="00C14926" w:rsidRDefault="006C6607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3D3F3" w14:textId="77777777" w:rsidR="00B1013B" w:rsidRDefault="00B1013B">
      <w:pPr>
        <w:spacing w:after="0" w:line="240" w:lineRule="auto"/>
      </w:pPr>
      <w:r>
        <w:separator/>
      </w:r>
    </w:p>
  </w:footnote>
  <w:footnote w:type="continuationSeparator" w:id="0">
    <w:p w14:paraId="037D7E04" w14:textId="77777777" w:rsidR="00B1013B" w:rsidRDefault="00B10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6AD28" w14:textId="1381D0D5" w:rsidR="00C14926" w:rsidRDefault="006C6607">
    <w:pPr>
      <w:pStyle w:val="HeaderShaded"/>
      <w:tabs>
        <w:tab w:val="left" w:pos="5032"/>
      </w:tabs>
    </w:pPr>
    <w:r>
      <w:t>Table of Contents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B242E" w14:textId="7258EDDA" w:rsidR="00C14926" w:rsidRPr="00BA495B" w:rsidRDefault="006C6607">
    <w:pPr>
      <w:pStyle w:val="HeaderShaded"/>
      <w:rPr>
        <w:sz w:val="44"/>
      </w:rPr>
    </w:pPr>
    <w:r w:rsidRPr="00BA495B">
      <w:rPr>
        <w:sz w:val="44"/>
      </w:rPr>
      <w:fldChar w:fldCharType="begin"/>
    </w:r>
    <w:r w:rsidRPr="00BA495B">
      <w:rPr>
        <w:sz w:val="44"/>
      </w:rPr>
      <w:instrText xml:space="preserve"> If </w:instrText>
    </w:r>
    <w:r w:rsidRPr="00BA495B">
      <w:rPr>
        <w:noProof/>
        <w:sz w:val="44"/>
      </w:rPr>
      <w:fldChar w:fldCharType="begin"/>
    </w:r>
    <w:r w:rsidRPr="00BA495B">
      <w:rPr>
        <w:noProof/>
        <w:sz w:val="44"/>
      </w:rPr>
      <w:instrText xml:space="preserve"> STYLEREF “Heading 1”  </w:instrText>
    </w:r>
    <w:r w:rsidRPr="00BA495B">
      <w:rPr>
        <w:noProof/>
        <w:sz w:val="44"/>
      </w:rPr>
      <w:fldChar w:fldCharType="separate"/>
    </w:r>
    <w:r w:rsidR="00F5541D">
      <w:rPr>
        <w:noProof/>
        <w:sz w:val="44"/>
      </w:rPr>
      <w:instrText>Appendix</w:instrText>
    </w:r>
    <w:r w:rsidRPr="00BA495B">
      <w:rPr>
        <w:noProof/>
        <w:sz w:val="44"/>
      </w:rPr>
      <w:fldChar w:fldCharType="end"/>
    </w:r>
    <w:r w:rsidRPr="00BA495B">
      <w:rPr>
        <w:sz w:val="44"/>
      </w:rPr>
      <w:instrText>&lt;&gt; “Error*” “</w:instrText>
    </w:r>
    <w:r w:rsidRPr="00BA495B">
      <w:rPr>
        <w:sz w:val="44"/>
      </w:rPr>
      <w:fldChar w:fldCharType="begin"/>
    </w:r>
    <w:r w:rsidRPr="00BA495B">
      <w:rPr>
        <w:sz w:val="44"/>
      </w:rPr>
      <w:instrText xml:space="preserve"> STYLEREF “Heading 1”</w:instrText>
    </w:r>
    <w:r w:rsidRPr="00BA495B">
      <w:rPr>
        <w:sz w:val="44"/>
      </w:rPr>
      <w:fldChar w:fldCharType="separate"/>
    </w:r>
    <w:r w:rsidR="00F5541D">
      <w:rPr>
        <w:noProof/>
        <w:sz w:val="44"/>
      </w:rPr>
      <w:instrText>Appendix</w:instrText>
    </w:r>
    <w:r w:rsidRPr="00BA495B">
      <w:rPr>
        <w:noProof/>
        <w:sz w:val="44"/>
      </w:rPr>
      <w:fldChar w:fldCharType="end"/>
    </w:r>
    <w:r w:rsidRPr="00BA495B">
      <w:rPr>
        <w:sz w:val="44"/>
      </w:rPr>
      <w:fldChar w:fldCharType="separate"/>
    </w:r>
    <w:r w:rsidR="00F5541D">
      <w:rPr>
        <w:noProof/>
        <w:sz w:val="44"/>
      </w:rPr>
      <w:t>Appendix</w:t>
    </w:r>
    <w:r w:rsidRPr="00BA495B">
      <w:rPr>
        <w:sz w:val="4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4472C4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AnnualReport"/>
  </w:abstractNum>
  <w:abstractNum w:abstractNumId="11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5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B0"/>
    <w:rsid w:val="00031C3B"/>
    <w:rsid w:val="00036773"/>
    <w:rsid w:val="00076EB0"/>
    <w:rsid w:val="00136A80"/>
    <w:rsid w:val="00196597"/>
    <w:rsid w:val="001B07E1"/>
    <w:rsid w:val="001E5ADD"/>
    <w:rsid w:val="00242378"/>
    <w:rsid w:val="00247A6C"/>
    <w:rsid w:val="00250425"/>
    <w:rsid w:val="002528CC"/>
    <w:rsid w:val="002812BD"/>
    <w:rsid w:val="00282FB3"/>
    <w:rsid w:val="00315501"/>
    <w:rsid w:val="0033269B"/>
    <w:rsid w:val="003665D9"/>
    <w:rsid w:val="003949FF"/>
    <w:rsid w:val="003D78E7"/>
    <w:rsid w:val="004304BD"/>
    <w:rsid w:val="00446806"/>
    <w:rsid w:val="00484761"/>
    <w:rsid w:val="004A4A31"/>
    <w:rsid w:val="004E0F97"/>
    <w:rsid w:val="005766A9"/>
    <w:rsid w:val="005816F9"/>
    <w:rsid w:val="005A13D2"/>
    <w:rsid w:val="00607935"/>
    <w:rsid w:val="00643E35"/>
    <w:rsid w:val="006527B6"/>
    <w:rsid w:val="00663038"/>
    <w:rsid w:val="006A25E0"/>
    <w:rsid w:val="006C6607"/>
    <w:rsid w:val="00756DAB"/>
    <w:rsid w:val="0076526A"/>
    <w:rsid w:val="00772610"/>
    <w:rsid w:val="00791B94"/>
    <w:rsid w:val="007B56A0"/>
    <w:rsid w:val="007F5CB2"/>
    <w:rsid w:val="00813EB8"/>
    <w:rsid w:val="00842A6D"/>
    <w:rsid w:val="008F6C83"/>
    <w:rsid w:val="00900152"/>
    <w:rsid w:val="009774A6"/>
    <w:rsid w:val="009B6560"/>
    <w:rsid w:val="009E0B85"/>
    <w:rsid w:val="009F5381"/>
    <w:rsid w:val="00A159D0"/>
    <w:rsid w:val="00AC67BB"/>
    <w:rsid w:val="00AE76BB"/>
    <w:rsid w:val="00AF2B10"/>
    <w:rsid w:val="00B1013B"/>
    <w:rsid w:val="00BA495B"/>
    <w:rsid w:val="00C13E2A"/>
    <w:rsid w:val="00C14926"/>
    <w:rsid w:val="00C54E08"/>
    <w:rsid w:val="00C5601C"/>
    <w:rsid w:val="00CB5884"/>
    <w:rsid w:val="00CB60A2"/>
    <w:rsid w:val="00D046D3"/>
    <w:rsid w:val="00D77716"/>
    <w:rsid w:val="00D9762B"/>
    <w:rsid w:val="00E53F4F"/>
    <w:rsid w:val="00E778BA"/>
    <w:rsid w:val="00E8673A"/>
    <w:rsid w:val="00EB3C56"/>
    <w:rsid w:val="00EB5AD1"/>
    <w:rsid w:val="00EE18FA"/>
    <w:rsid w:val="00F5541D"/>
    <w:rsid w:val="00F76F03"/>
    <w:rsid w:val="00FF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55C01A"/>
  <w15:docId w15:val="{EE6AD8A0-78A9-4838-9CF4-8AF1BD57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2F5496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8EAADB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2F5496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4472C4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4472C4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4472C4" w:themeColor="accent1" w:frame="1"/>
        <w:left w:val="single" w:sz="2" w:space="10" w:color="4472C4" w:themeColor="accent1" w:frame="1"/>
        <w:bottom w:val="single" w:sz="2" w:space="10" w:color="4472C4" w:themeColor="accent1" w:frame="1"/>
        <w:right w:val="single" w:sz="2" w:space="10" w:color="4472C4" w:themeColor="accent1" w:frame="1"/>
      </w:pBdr>
      <w:ind w:left="1152" w:right="1152"/>
    </w:pPr>
    <w:rPr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472C4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4472C4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4472C4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1F3763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1F3763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ED7D31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4472C4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4472C4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ED7D31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4472C4" w:themeColor="accent1"/>
        <w:left w:val="single" w:sz="4" w:space="5" w:color="4472C4" w:themeColor="accent1"/>
        <w:bottom w:val="single" w:sz="4" w:space="10" w:color="4472C4" w:themeColor="accent1"/>
        <w:right w:val="single" w:sz="4" w:space="5" w:color="4472C4" w:themeColor="accent1"/>
      </w:pBdr>
      <w:shd w:val="clear" w:color="auto" w:fill="4472C4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4472C4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4472C4" w:themeColor="accent1"/>
        <w:left w:val="single" w:sz="4" w:space="6" w:color="4472C4" w:themeColor="accent1"/>
        <w:bottom w:val="single" w:sz="4" w:space="1" w:color="4472C4" w:themeColor="accent1"/>
        <w:right w:val="single" w:sz="4" w:space="6" w:color="4472C4" w:themeColor="accent1"/>
      </w:pBdr>
      <w:shd w:val="clear" w:color="auto" w:fill="4472C4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472C4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4472C4" w:themeColor="accent1"/>
        <w:left w:val="single" w:sz="2" w:space="6" w:color="4472C4" w:themeColor="accent1"/>
        <w:bottom w:val="single" w:sz="2" w:space="2" w:color="4472C4" w:themeColor="accent1"/>
        <w:right w:val="single" w:sz="2" w:space="6" w:color="4472C4" w:themeColor="accent1"/>
      </w:pBdr>
      <w:shd w:val="clear" w:color="auto" w:fill="4472C4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AF2B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chicago-joe/IE598_F18_MLF_GP/tree/master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7482419DEA14545A849097E3534B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A8C27-C838-42CB-B4C3-5B11C07DC151}"/>
      </w:docPartPr>
      <w:docPartBody>
        <w:p w:rsidR="00033428" w:rsidRDefault="00F50004">
          <w:r>
            <w:t>We’ve added a few tips (like this one) to help you get started.</w:t>
          </w:r>
        </w:p>
        <w:p w:rsidR="00033428" w:rsidRDefault="00F50004">
          <w:r>
            <w:t>When you click tip text, the whole tip is selected. Just start typing to replace it with your own.</w:t>
          </w:r>
        </w:p>
        <w:p w:rsidR="003540D5" w:rsidRDefault="00F50004">
          <w:pPr>
            <w:pStyle w:val="17482419DEA14545A849097E3534B3E4"/>
          </w:pPr>
          <w:r>
            <w:t>The headings, however, are typical annual report headings that you might want to use as-is.</w:t>
          </w:r>
        </w:p>
      </w:docPartBody>
    </w:docPart>
    <w:docPart>
      <w:docPartPr>
        <w:name w:val="CBA4DE530CCA439EBB10EE60A1368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866B9-F0E2-4B0D-A7B5-9538DBDD6E56}"/>
      </w:docPartPr>
      <w:docPartBody>
        <w:p w:rsidR="003540D5" w:rsidRDefault="00F50004">
          <w:pPr>
            <w:pStyle w:val="CBA4DE530CCA439EBB10EE60A1368E9C"/>
          </w:pPr>
          <w:r>
            <w:t>We love the cover page of this template. But we also think you should have options. On the Insert tab, click Cover Page for a gallery of choices. And don’t worry about text you’ve already added to that page. It will still be there after you choose another cover.</w:t>
          </w:r>
        </w:p>
      </w:docPartBody>
    </w:docPart>
    <w:docPart>
      <w:docPartPr>
        <w:name w:val="C4BBE37C37D24C179133BE1CB3C38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96F04-5EA3-4F4C-A1CB-74F70F9B9DE9}"/>
      </w:docPartPr>
      <w:docPartBody>
        <w:p w:rsidR="003540D5" w:rsidRDefault="00F50004">
          <w:pPr>
            <w:pStyle w:val="C4BBE37C37D24C179133BE1CB3C3804B"/>
          </w:pPr>
          <w:r>
            <w:t>Annual Report</w:t>
          </w:r>
        </w:p>
      </w:docPartBody>
    </w:docPart>
    <w:docPart>
      <w:docPartPr>
        <w:name w:val="C1AE865B6A904A9C934536E689AB7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FE9EC-56F9-4525-BECB-C5D8CAD1DA6E}"/>
      </w:docPartPr>
      <w:docPartBody>
        <w:p w:rsidR="003540D5" w:rsidRDefault="00F50004">
          <w:pPr>
            <w:pStyle w:val="C1AE865B6A904A9C934536E689AB7CC1"/>
          </w:pPr>
          <w:r>
            <w:t>[Year]</w:t>
          </w:r>
        </w:p>
      </w:docPartBody>
    </w:docPart>
    <w:docPart>
      <w:docPartPr>
        <w:name w:val="B37FC18C6E59479293FA2CCB97E8B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F474C-CBA4-4FEC-A752-3B1401F2D347}"/>
      </w:docPartPr>
      <w:docPartBody>
        <w:p w:rsidR="003540D5" w:rsidRDefault="00F50004">
          <w:pPr>
            <w:pStyle w:val="B37FC18C6E59479293FA2CCB97E8BEBF"/>
          </w:pPr>
          <w:r>
            <w:t>[You can add an abstract or other key statement here. An abstract is typically a short summary of the document content.]</w:t>
          </w:r>
        </w:p>
      </w:docPartBody>
    </w:docPart>
    <w:docPart>
      <w:docPartPr>
        <w:name w:val="2A9D2119FA3D441DBAE214968ECAA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7D1B2-3129-43D1-BA58-C44B8431062F}"/>
      </w:docPartPr>
      <w:docPartBody>
        <w:p w:rsidR="003540D5" w:rsidRDefault="00F50004" w:rsidP="00F50004">
          <w:pPr>
            <w:pStyle w:val="2A9D2119FA3D441DBAE214968ECAAA4E"/>
          </w:pPr>
          <w:r>
            <w:t>We love the cover page of this template. But we also think you should have options. On the Insert tab, click Cover Page for a gallery of choices. And don’t worry about text you’ve already added to that page. It will still be there after you choose another cover.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04"/>
    <w:rsid w:val="000C57A2"/>
    <w:rsid w:val="003540D5"/>
    <w:rsid w:val="00492A6A"/>
    <w:rsid w:val="00761CD5"/>
    <w:rsid w:val="00A14903"/>
    <w:rsid w:val="00F5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482419DEA14545A849097E3534B3E4">
    <w:name w:val="17482419DEA14545A849097E3534B3E4"/>
  </w:style>
  <w:style w:type="paragraph" w:customStyle="1" w:styleId="CBA4DE530CCA439EBB10EE60A1368E9C">
    <w:name w:val="CBA4DE530CCA439EBB10EE60A1368E9C"/>
  </w:style>
  <w:style w:type="paragraph" w:customStyle="1" w:styleId="C8673B920B5B4F2DB91C478123E0E50B">
    <w:name w:val="C8673B920B5B4F2DB91C478123E0E50B"/>
  </w:style>
  <w:style w:type="paragraph" w:customStyle="1" w:styleId="762D497E19D24837B93D6BBA2063F3AD">
    <w:name w:val="762D497E19D24837B93D6BBA2063F3AD"/>
  </w:style>
  <w:style w:type="paragraph" w:customStyle="1" w:styleId="33F785FE0F1045D99BEE030026FA1553">
    <w:name w:val="33F785FE0F1045D99BEE030026FA1553"/>
  </w:style>
  <w:style w:type="paragraph" w:customStyle="1" w:styleId="FCFD1AEE748C410BA8AD4B9E24C86348">
    <w:name w:val="FCFD1AEE748C410BA8AD4B9E24C86348"/>
  </w:style>
  <w:style w:type="paragraph" w:customStyle="1" w:styleId="FD6822AD6AE544C4A22B04AC1C7F1FBD">
    <w:name w:val="FD6822AD6AE544C4A22B04AC1C7F1FBD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</w:rPr>
  </w:style>
  <w:style w:type="paragraph" w:customStyle="1" w:styleId="6BFD59DB9AC2489584118F19102EA2B3">
    <w:name w:val="6BFD59DB9AC2489584118F19102EA2B3"/>
  </w:style>
  <w:style w:type="paragraph" w:customStyle="1" w:styleId="01E8B5FA46334DCDADC19613F350A38E">
    <w:name w:val="01E8B5FA46334DCDADC19613F350A38E"/>
  </w:style>
  <w:style w:type="paragraph" w:customStyle="1" w:styleId="64E1AAF1C94740F4B50FAC0ADA14606C">
    <w:name w:val="64E1AAF1C94740F4B50FAC0ADA14606C"/>
  </w:style>
  <w:style w:type="paragraph" w:customStyle="1" w:styleId="40A68C49CBFB45369C6DF49283A44791">
    <w:name w:val="40A68C49CBFB45369C6DF49283A44791"/>
  </w:style>
  <w:style w:type="paragraph" w:customStyle="1" w:styleId="6CE1A7034F784B53AF5EDBC4BB66B73E">
    <w:name w:val="6CE1A7034F784B53AF5EDBC4BB66B73E"/>
  </w:style>
  <w:style w:type="paragraph" w:customStyle="1" w:styleId="3E57C2243BB34C7B8E1DB399EDF00558">
    <w:name w:val="3E57C2243BB34C7B8E1DB399EDF00558"/>
  </w:style>
  <w:style w:type="paragraph" w:customStyle="1" w:styleId="822C5FADA9DA4592A2935DC0086D2397">
    <w:name w:val="822C5FADA9DA4592A2935DC0086D2397"/>
  </w:style>
  <w:style w:type="paragraph" w:customStyle="1" w:styleId="F17FFF00366146CB853DE3DE3178D6DC">
    <w:name w:val="F17FFF00366146CB853DE3DE3178D6DC"/>
  </w:style>
  <w:style w:type="paragraph" w:customStyle="1" w:styleId="DE0C2A644D6442DEB65012D4CAE5436C">
    <w:name w:val="DE0C2A644D6442DEB65012D4CAE5436C"/>
  </w:style>
  <w:style w:type="paragraph" w:customStyle="1" w:styleId="D066B1B7056E4F0EBDDB72C239447037">
    <w:name w:val="D066B1B7056E4F0EBDDB72C239447037"/>
  </w:style>
  <w:style w:type="paragraph" w:customStyle="1" w:styleId="1AE0F2FDC5D746428ED98D2F392D325D">
    <w:name w:val="1AE0F2FDC5D746428ED98D2F392D325D"/>
  </w:style>
  <w:style w:type="paragraph" w:customStyle="1" w:styleId="B90242047A684DE5B525EF315F33A471">
    <w:name w:val="B90242047A684DE5B525EF315F33A471"/>
  </w:style>
  <w:style w:type="paragraph" w:customStyle="1" w:styleId="0FF508683AC34EF99C126942D932ABBE">
    <w:name w:val="0FF508683AC34EF99C126942D932ABBE"/>
  </w:style>
  <w:style w:type="paragraph" w:customStyle="1" w:styleId="7944CB3F8DD3434395B316D055BDAE90">
    <w:name w:val="7944CB3F8DD3434395B316D055BDAE90"/>
  </w:style>
  <w:style w:type="paragraph" w:customStyle="1" w:styleId="477558DD92234DFD80488E41D128CB4F">
    <w:name w:val="477558DD92234DFD80488E41D128CB4F"/>
  </w:style>
  <w:style w:type="paragraph" w:customStyle="1" w:styleId="2E066DB427AF4527BE11D65E96DDE1B0">
    <w:name w:val="2E066DB427AF4527BE11D65E96DDE1B0"/>
  </w:style>
  <w:style w:type="paragraph" w:customStyle="1" w:styleId="F8EA48ADED7646ABA19E18E5DC92ADD2">
    <w:name w:val="F8EA48ADED7646ABA19E18E5DC92ADD2"/>
  </w:style>
  <w:style w:type="paragraph" w:customStyle="1" w:styleId="C4BBE37C37D24C179133BE1CB3C3804B">
    <w:name w:val="C4BBE37C37D24C179133BE1CB3C3804B"/>
  </w:style>
  <w:style w:type="paragraph" w:customStyle="1" w:styleId="C1AE865B6A904A9C934536E689AB7CC1">
    <w:name w:val="C1AE865B6A904A9C934536E689AB7CC1"/>
  </w:style>
  <w:style w:type="paragraph" w:customStyle="1" w:styleId="B37FC18C6E59479293FA2CCB97E8BEBF">
    <w:name w:val="B37FC18C6E59479293FA2CCB97E8BEBF"/>
  </w:style>
  <w:style w:type="paragraph" w:customStyle="1" w:styleId="66D16F654FEE4E2EB20448AF85DB1258">
    <w:name w:val="66D16F654FEE4E2EB20448AF85DB1258"/>
    <w:rsid w:val="00F50004"/>
  </w:style>
  <w:style w:type="paragraph" w:customStyle="1" w:styleId="4636C9444AED40A7B58371718147BE8F">
    <w:name w:val="4636C9444AED40A7B58371718147BE8F"/>
    <w:rsid w:val="00F50004"/>
  </w:style>
  <w:style w:type="paragraph" w:customStyle="1" w:styleId="070CBA1554F14426999677295A0331D1">
    <w:name w:val="070CBA1554F14426999677295A0331D1"/>
    <w:rsid w:val="00F50004"/>
  </w:style>
  <w:style w:type="paragraph" w:customStyle="1" w:styleId="2A9D2119FA3D441DBAE214968ECAAA4E">
    <w:name w:val="2A9D2119FA3D441DBAE214968ECAAA4E"/>
    <w:rsid w:val="00F500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trospec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</PublishDate>
  <Abstract>by Yuchen Duan, Ruozhong Yang, Fengkai Xu, Biao Feng, and Joseph Loss</Abstract>
  <CompanyAddress>10/21/18</CompanyAddress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3AE089B1-6371-4105-9161-AA4725294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</Template>
  <TotalTime>83</TotalTime>
  <Pages>8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IE598 - MLF       Final Project</vt:lpstr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Homework3</dc:title>
  <dc:creator>| Joey |</dc:creator>
  <cp:keywords>FIN500</cp:keywords>
  <cp:lastModifiedBy>| Joey |</cp:lastModifiedBy>
  <cp:revision>5</cp:revision>
  <cp:lastPrinted>2011-08-05T20:35:00Z</cp:lastPrinted>
  <dcterms:created xsi:type="dcterms:W3CDTF">2018-12-13T07:58:00Z</dcterms:created>
  <dcterms:modified xsi:type="dcterms:W3CDTF">2018-12-13T11:49:00Z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